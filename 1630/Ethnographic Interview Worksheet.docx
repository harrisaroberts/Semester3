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D862" w14:textId="67230491" w:rsidR="00FC2CC1" w:rsidRPr="004A63C4" w:rsidRDefault="00DF3BE2" w:rsidP="00DF3BE2">
      <w:pPr>
        <w:pStyle w:val="Title"/>
        <w:tabs>
          <w:tab w:val="left" w:pos="6511"/>
        </w:tabs>
        <w:spacing w:before="0"/>
        <w:ind w:left="90" w:hanging="90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ETHNOGRAPH</w:t>
      </w:r>
      <w:r w:rsidR="004442FB">
        <w:rPr>
          <w:rFonts w:ascii="Calibri" w:hAnsi="Calibri" w:cs="Calibri"/>
          <w:sz w:val="56"/>
          <w:szCs w:val="56"/>
        </w:rPr>
        <w:t>IC INTERVIEW WORKSHEET</w:t>
      </w:r>
      <w:r w:rsidR="00730898">
        <w:rPr>
          <w:rFonts w:ascii="Calibri" w:hAnsi="Calibri" w:cs="Calibri"/>
          <w:sz w:val="56"/>
          <w:szCs w:val="56"/>
        </w:rPr>
        <w:t xml:space="preserve"> </w:t>
      </w:r>
    </w:p>
    <w:p w14:paraId="3733D8B9" w14:textId="77777777" w:rsidR="00697F1F" w:rsidRDefault="000079E2" w:rsidP="004D18F9">
      <w:pPr>
        <w:spacing w:line="360" w:lineRule="auto"/>
        <w:rPr>
          <w:rFonts w:ascii="Calibri" w:hAnsi="Calibri" w:cs="Calibri"/>
          <w:sz w:val="24"/>
          <w:szCs w:val="24"/>
        </w:rPr>
      </w:pPr>
      <w:r w:rsidRPr="000079E2">
        <w:rPr>
          <w:rFonts w:ascii="Calibri" w:hAnsi="Calibri" w:cs="Calibri"/>
          <w:sz w:val="24"/>
          <w:szCs w:val="24"/>
        </w:rPr>
        <w:t xml:space="preserve">Name of </w:t>
      </w:r>
      <w:r w:rsidR="00E10E12">
        <w:rPr>
          <w:rFonts w:ascii="Calibri" w:hAnsi="Calibri" w:cs="Calibri"/>
          <w:sz w:val="24"/>
          <w:szCs w:val="24"/>
        </w:rPr>
        <w:t>ethnography</w:t>
      </w:r>
      <w:r w:rsidRPr="000079E2">
        <w:rPr>
          <w:rFonts w:ascii="Calibri" w:hAnsi="Calibri" w:cs="Calibri"/>
          <w:sz w:val="24"/>
          <w:szCs w:val="24"/>
        </w:rPr>
        <w:t xml:space="preserve"> (you): </w:t>
      </w:r>
      <w:r w:rsidR="00E10E12">
        <w:rPr>
          <w:rFonts w:ascii="Calibri" w:hAnsi="Calibri" w:cs="Calibri"/>
          <w:sz w:val="24"/>
          <w:szCs w:val="24"/>
        </w:rPr>
        <w:fldChar w:fldCharType="begin">
          <w:ffData>
            <w:name w:val="Name_ethnographer"/>
            <w:enabled/>
            <w:calcOnExit w:val="0"/>
            <w:textInput/>
          </w:ffData>
        </w:fldChar>
      </w:r>
      <w:bookmarkStart w:id="0" w:name="Name_ethnographer"/>
      <w:r w:rsidR="00E10E12">
        <w:rPr>
          <w:rFonts w:ascii="Calibri" w:hAnsi="Calibri" w:cs="Calibri"/>
          <w:sz w:val="24"/>
          <w:szCs w:val="24"/>
        </w:rPr>
        <w:instrText xml:space="preserve"> FORMTEXT </w:instrText>
      </w:r>
      <w:r w:rsidR="00E10E12">
        <w:rPr>
          <w:rFonts w:ascii="Calibri" w:hAnsi="Calibri" w:cs="Calibri"/>
          <w:sz w:val="24"/>
          <w:szCs w:val="24"/>
        </w:rPr>
      </w:r>
      <w:r w:rsidR="00E10E12">
        <w:rPr>
          <w:rFonts w:ascii="Calibri" w:hAnsi="Calibri" w:cs="Calibri"/>
          <w:sz w:val="24"/>
          <w:szCs w:val="24"/>
        </w:rPr>
        <w:fldChar w:fldCharType="separate"/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sz w:val="24"/>
          <w:szCs w:val="24"/>
        </w:rPr>
        <w:fldChar w:fldCharType="end"/>
      </w:r>
      <w:bookmarkEnd w:id="0"/>
      <w:r w:rsidR="00697F1F">
        <w:rPr>
          <w:rFonts w:ascii="Calibri" w:hAnsi="Calibri" w:cs="Calibri"/>
          <w:sz w:val="24"/>
          <w:szCs w:val="24"/>
        </w:rPr>
        <w:tab/>
      </w:r>
      <w:r w:rsidR="00697F1F">
        <w:rPr>
          <w:rFonts w:ascii="Calibri" w:hAnsi="Calibri" w:cs="Calibri"/>
          <w:sz w:val="24"/>
          <w:szCs w:val="24"/>
        </w:rPr>
        <w:tab/>
      </w:r>
    </w:p>
    <w:p w14:paraId="11117662" w14:textId="3572D83D" w:rsidR="000079E2" w:rsidRPr="000079E2" w:rsidRDefault="000079E2" w:rsidP="004D18F9">
      <w:pPr>
        <w:spacing w:line="360" w:lineRule="auto"/>
        <w:rPr>
          <w:rFonts w:ascii="Calibri" w:hAnsi="Calibri" w:cs="Calibri"/>
          <w:sz w:val="24"/>
          <w:szCs w:val="24"/>
        </w:rPr>
      </w:pPr>
      <w:r w:rsidRPr="000079E2">
        <w:rPr>
          <w:rFonts w:ascii="Calibri" w:hAnsi="Calibri" w:cs="Calibri"/>
          <w:sz w:val="24"/>
          <w:szCs w:val="24"/>
        </w:rPr>
        <w:t xml:space="preserve">Name of </w:t>
      </w:r>
      <w:r w:rsidR="00E10E12">
        <w:rPr>
          <w:rFonts w:ascii="Calibri" w:hAnsi="Calibri" w:cs="Calibri"/>
          <w:sz w:val="24"/>
          <w:szCs w:val="24"/>
        </w:rPr>
        <w:t xml:space="preserve">cultural informant </w:t>
      </w:r>
      <w:r w:rsidRPr="000079E2">
        <w:rPr>
          <w:rFonts w:ascii="Calibri" w:hAnsi="Calibri" w:cs="Calibri"/>
          <w:sz w:val="24"/>
          <w:szCs w:val="24"/>
        </w:rPr>
        <w:t xml:space="preserve">(partner): </w:t>
      </w:r>
      <w:r w:rsidR="00E10E12">
        <w:rPr>
          <w:rFonts w:ascii="Calibri" w:hAnsi="Calibri" w:cs="Calibri"/>
          <w:sz w:val="24"/>
          <w:szCs w:val="24"/>
        </w:rPr>
        <w:fldChar w:fldCharType="begin">
          <w:ffData>
            <w:name w:val="Name_informant"/>
            <w:enabled/>
            <w:calcOnExit w:val="0"/>
            <w:textInput/>
          </w:ffData>
        </w:fldChar>
      </w:r>
      <w:bookmarkStart w:id="1" w:name="Name_informant"/>
      <w:r w:rsidR="00E10E12">
        <w:rPr>
          <w:rFonts w:ascii="Calibri" w:hAnsi="Calibri" w:cs="Calibri"/>
          <w:sz w:val="24"/>
          <w:szCs w:val="24"/>
        </w:rPr>
        <w:instrText xml:space="preserve"> FORMTEXT </w:instrText>
      </w:r>
      <w:r w:rsidR="00E10E12">
        <w:rPr>
          <w:rFonts w:ascii="Calibri" w:hAnsi="Calibri" w:cs="Calibri"/>
          <w:sz w:val="24"/>
          <w:szCs w:val="24"/>
        </w:rPr>
      </w:r>
      <w:r w:rsidR="00E10E12">
        <w:rPr>
          <w:rFonts w:ascii="Calibri" w:hAnsi="Calibri" w:cs="Calibri"/>
          <w:sz w:val="24"/>
          <w:szCs w:val="24"/>
        </w:rPr>
        <w:fldChar w:fldCharType="separate"/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sz w:val="24"/>
          <w:szCs w:val="24"/>
        </w:rPr>
        <w:fldChar w:fldCharType="end"/>
      </w:r>
      <w:bookmarkEnd w:id="1"/>
    </w:p>
    <w:p w14:paraId="2F6EC7FD" w14:textId="40BF9705" w:rsidR="00F95444" w:rsidRPr="00F7618C" w:rsidRDefault="004442FB" w:rsidP="00F7618C">
      <w:pPr>
        <w:pStyle w:val="Heading2"/>
      </w:pPr>
      <w:r>
        <w:t>Part 1: Emic (INSIDER) Perspective</w:t>
      </w:r>
    </w:p>
    <w:p w14:paraId="29AB96E3" w14:textId="1601AAD5" w:rsidR="00F86EA7" w:rsidRPr="00F86EA7" w:rsidRDefault="000079E2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 xml:space="preserve">What </w:t>
      </w:r>
      <w:r w:rsidR="00F86EA7" w:rsidRPr="00F86EA7">
        <w:rPr>
          <w:rFonts w:ascii="Calibri" w:hAnsi="Calibri" w:cs="Calibri"/>
          <w:sz w:val="24"/>
          <w:szCs w:val="24"/>
        </w:rPr>
        <w:t xml:space="preserve">does your group call itself? </w:t>
      </w:r>
      <w:r w:rsidR="00E10E12">
        <w:rPr>
          <w:rFonts w:ascii="Calibri" w:hAnsi="Calibri" w:cs="Calibri"/>
          <w:sz w:val="24"/>
          <w:szCs w:val="24"/>
        </w:rPr>
        <w:fldChar w:fldCharType="begin">
          <w:ffData>
            <w:name w:val="Group_name"/>
            <w:enabled/>
            <w:calcOnExit w:val="0"/>
            <w:textInput/>
          </w:ffData>
        </w:fldChar>
      </w:r>
      <w:bookmarkStart w:id="2" w:name="Group_name"/>
      <w:r w:rsidR="00E10E12">
        <w:rPr>
          <w:rFonts w:ascii="Calibri" w:hAnsi="Calibri" w:cs="Calibri"/>
          <w:sz w:val="24"/>
          <w:szCs w:val="24"/>
        </w:rPr>
        <w:instrText xml:space="preserve"> FORMTEXT </w:instrText>
      </w:r>
      <w:r w:rsidR="00E10E12">
        <w:rPr>
          <w:rFonts w:ascii="Calibri" w:hAnsi="Calibri" w:cs="Calibri"/>
          <w:sz w:val="24"/>
          <w:szCs w:val="24"/>
        </w:rPr>
      </w:r>
      <w:r w:rsidR="00E10E12">
        <w:rPr>
          <w:rFonts w:ascii="Calibri" w:hAnsi="Calibri" w:cs="Calibri"/>
          <w:sz w:val="24"/>
          <w:szCs w:val="24"/>
        </w:rPr>
        <w:fldChar w:fldCharType="separate"/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sz w:val="24"/>
          <w:szCs w:val="24"/>
        </w:rPr>
        <w:fldChar w:fldCharType="end"/>
      </w:r>
      <w:bookmarkEnd w:id="2"/>
    </w:p>
    <w:p w14:paraId="36BD2551" w14:textId="0C58BD29" w:rsidR="00922BA5" w:rsidRDefault="00922BA5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What is your group’s history?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" w:name="Text1"/>
      <w:r>
        <w:rPr>
          <w:rFonts w:ascii="Calibri" w:hAnsi="Calibri" w:cs="Calibri"/>
          <w:sz w:val="24"/>
          <w:szCs w:val="24"/>
        </w:rPr>
        <w:instrText xml:space="preserve"> FORMTEXT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sz w:val="24"/>
          <w:szCs w:val="24"/>
        </w:rPr>
        <w:fldChar w:fldCharType="end"/>
      </w:r>
      <w:bookmarkEnd w:id="3"/>
    </w:p>
    <w:p w14:paraId="48907FBC" w14:textId="184CF3C8" w:rsidR="00922BA5" w:rsidRPr="00922BA5" w:rsidRDefault="00922BA5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is your group organized? </w:t>
      </w:r>
      <w:r>
        <w:rPr>
          <w:rFonts w:ascii="Calibri" w:hAnsi="Calibri" w:cs="Calibri"/>
          <w:sz w:val="24"/>
          <w:szCs w:val="24"/>
        </w:rPr>
        <w:fldChar w:fldCharType="begin">
          <w:ffData>
            <w:name w:val="Group_organization"/>
            <w:enabled/>
            <w:calcOnExit w:val="0"/>
            <w:textInput/>
          </w:ffData>
        </w:fldChar>
      </w:r>
      <w:bookmarkStart w:id="4" w:name="Group_organization"/>
      <w:r>
        <w:rPr>
          <w:rFonts w:ascii="Calibri" w:hAnsi="Calibri" w:cs="Calibri"/>
          <w:sz w:val="24"/>
          <w:szCs w:val="24"/>
        </w:rPr>
        <w:instrText xml:space="preserve"> FORMTEXT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sz w:val="24"/>
          <w:szCs w:val="24"/>
        </w:rPr>
        <w:fldChar w:fldCharType="end"/>
      </w:r>
      <w:bookmarkEnd w:id="4"/>
    </w:p>
    <w:p w14:paraId="14452A14" w14:textId="47B99CB2" w:rsidR="00F86EA7" w:rsidRPr="00F86EA7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What is your relation to or position in the group?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E10E12">
        <w:rPr>
          <w:rFonts w:ascii="Calibri" w:hAnsi="Calibri" w:cs="Calibri"/>
          <w:sz w:val="24"/>
          <w:szCs w:val="24"/>
        </w:rPr>
        <w:fldChar w:fldCharType="begin">
          <w:ffData>
            <w:name w:val="Group_relation"/>
            <w:enabled/>
            <w:calcOnExit w:val="0"/>
            <w:textInput/>
          </w:ffData>
        </w:fldChar>
      </w:r>
      <w:bookmarkStart w:id="5" w:name="Group_relation"/>
      <w:r w:rsidR="00E10E12">
        <w:rPr>
          <w:rFonts w:ascii="Calibri" w:hAnsi="Calibri" w:cs="Calibri"/>
          <w:sz w:val="24"/>
          <w:szCs w:val="24"/>
        </w:rPr>
        <w:instrText xml:space="preserve"> FORMTEXT </w:instrText>
      </w:r>
      <w:r w:rsidR="00E10E12">
        <w:rPr>
          <w:rFonts w:ascii="Calibri" w:hAnsi="Calibri" w:cs="Calibri"/>
          <w:sz w:val="24"/>
          <w:szCs w:val="24"/>
        </w:rPr>
      </w:r>
      <w:r w:rsidR="00E10E12">
        <w:rPr>
          <w:rFonts w:ascii="Calibri" w:hAnsi="Calibri" w:cs="Calibri"/>
          <w:sz w:val="24"/>
          <w:szCs w:val="24"/>
        </w:rPr>
        <w:fldChar w:fldCharType="separate"/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sz w:val="24"/>
          <w:szCs w:val="24"/>
        </w:rPr>
        <w:fldChar w:fldCharType="end"/>
      </w:r>
      <w:bookmarkEnd w:id="5"/>
    </w:p>
    <w:p w14:paraId="730FA5A5" w14:textId="710B97CF" w:rsidR="00F86EA7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When and how did you become a member of this group?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E10E12">
        <w:rPr>
          <w:rFonts w:ascii="Calibri" w:hAnsi="Calibri" w:cs="Calibri"/>
          <w:sz w:val="24"/>
          <w:szCs w:val="24"/>
        </w:rPr>
        <w:fldChar w:fldCharType="begin">
          <w:ffData>
            <w:name w:val="Group_memberlength"/>
            <w:enabled/>
            <w:calcOnExit w:val="0"/>
            <w:textInput/>
          </w:ffData>
        </w:fldChar>
      </w:r>
      <w:bookmarkStart w:id="6" w:name="Group_memberlength"/>
      <w:r w:rsidR="00E10E12">
        <w:rPr>
          <w:rFonts w:ascii="Calibri" w:hAnsi="Calibri" w:cs="Calibri"/>
          <w:sz w:val="24"/>
          <w:szCs w:val="24"/>
        </w:rPr>
        <w:instrText xml:space="preserve"> FORMTEXT </w:instrText>
      </w:r>
      <w:r w:rsidR="00E10E12">
        <w:rPr>
          <w:rFonts w:ascii="Calibri" w:hAnsi="Calibri" w:cs="Calibri"/>
          <w:sz w:val="24"/>
          <w:szCs w:val="24"/>
        </w:rPr>
      </w:r>
      <w:r w:rsidR="00E10E12">
        <w:rPr>
          <w:rFonts w:ascii="Calibri" w:hAnsi="Calibri" w:cs="Calibri"/>
          <w:sz w:val="24"/>
          <w:szCs w:val="24"/>
        </w:rPr>
        <w:fldChar w:fldCharType="separate"/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noProof/>
          <w:sz w:val="24"/>
          <w:szCs w:val="24"/>
        </w:rPr>
        <w:t> </w:t>
      </w:r>
      <w:r w:rsidR="00E10E12">
        <w:rPr>
          <w:rFonts w:ascii="Calibri" w:hAnsi="Calibri" w:cs="Calibri"/>
          <w:sz w:val="24"/>
          <w:szCs w:val="24"/>
        </w:rPr>
        <w:fldChar w:fldCharType="end"/>
      </w:r>
      <w:bookmarkEnd w:id="6"/>
    </w:p>
    <w:p w14:paraId="27C31CAC" w14:textId="20C4F1B4" w:rsidR="005E2C8D" w:rsidRPr="005E2C8D" w:rsidRDefault="005E2C8D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do you interact with other members of your group?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922BA5">
        <w:rPr>
          <w:rFonts w:ascii="Calibri" w:hAnsi="Calibri" w:cs="Calibri"/>
          <w:sz w:val="24"/>
          <w:szCs w:val="24"/>
        </w:rPr>
        <w:fldChar w:fldCharType="begin">
          <w:ffData>
            <w:name w:val="Group_interact"/>
            <w:enabled/>
            <w:calcOnExit w:val="0"/>
            <w:textInput/>
          </w:ffData>
        </w:fldChar>
      </w:r>
      <w:bookmarkStart w:id="7" w:name="Group_interact"/>
      <w:r w:rsidR="00922BA5">
        <w:rPr>
          <w:rFonts w:ascii="Calibri" w:hAnsi="Calibri" w:cs="Calibri"/>
          <w:sz w:val="24"/>
          <w:szCs w:val="24"/>
        </w:rPr>
        <w:instrText xml:space="preserve"> FORMTEXT </w:instrText>
      </w:r>
      <w:r w:rsidR="00922BA5">
        <w:rPr>
          <w:rFonts w:ascii="Calibri" w:hAnsi="Calibri" w:cs="Calibri"/>
          <w:sz w:val="24"/>
          <w:szCs w:val="24"/>
        </w:rPr>
      </w:r>
      <w:r w:rsidR="00922BA5">
        <w:rPr>
          <w:rFonts w:ascii="Calibri" w:hAnsi="Calibri" w:cs="Calibri"/>
          <w:sz w:val="24"/>
          <w:szCs w:val="24"/>
        </w:rPr>
        <w:fldChar w:fldCharType="separate"/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sz w:val="24"/>
          <w:szCs w:val="24"/>
        </w:rPr>
        <w:fldChar w:fldCharType="end"/>
      </w:r>
      <w:bookmarkEnd w:id="7"/>
    </w:p>
    <w:p w14:paraId="7804AAFA" w14:textId="001B9564" w:rsidR="00922BA5" w:rsidRDefault="00922BA5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What beliefs or values unite you</w:t>
      </w:r>
      <w:r>
        <w:rPr>
          <w:rFonts w:ascii="Calibri" w:hAnsi="Calibri" w:cs="Calibri"/>
          <w:sz w:val="24"/>
          <w:szCs w:val="24"/>
        </w:rPr>
        <w:t>r group</w:t>
      </w:r>
      <w:r w:rsidRPr="00F86EA7">
        <w:rPr>
          <w:rFonts w:ascii="Calibri" w:hAnsi="Calibri" w:cs="Calibri"/>
          <w:sz w:val="24"/>
          <w:szCs w:val="24"/>
        </w:rPr>
        <w:t>?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fldChar w:fldCharType="begin">
          <w:ffData>
            <w:name w:val="Group_beliefs"/>
            <w:enabled/>
            <w:calcOnExit w:val="0"/>
            <w:textInput/>
          </w:ffData>
        </w:fldChar>
      </w:r>
      <w:bookmarkStart w:id="8" w:name="Group_beliefs"/>
      <w:r>
        <w:rPr>
          <w:rFonts w:ascii="Calibri" w:hAnsi="Calibri" w:cs="Calibri"/>
          <w:sz w:val="24"/>
          <w:szCs w:val="24"/>
        </w:rPr>
        <w:instrText xml:space="preserve"> FORMTEXT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noProof/>
          <w:sz w:val="24"/>
          <w:szCs w:val="24"/>
        </w:rPr>
        <w:t> </w:t>
      </w:r>
      <w:r>
        <w:rPr>
          <w:rFonts w:ascii="Calibri" w:hAnsi="Calibri" w:cs="Calibri"/>
          <w:sz w:val="24"/>
          <w:szCs w:val="24"/>
        </w:rPr>
        <w:fldChar w:fldCharType="end"/>
      </w:r>
      <w:bookmarkEnd w:id="8"/>
    </w:p>
    <w:p w14:paraId="77EFAB1F" w14:textId="4F0A3A09" w:rsidR="00F86EA7" w:rsidRPr="00F86EA7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Which customs are traditions do you practice?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922BA5">
        <w:rPr>
          <w:rFonts w:ascii="Calibri" w:hAnsi="Calibri" w:cs="Calibri"/>
          <w:sz w:val="24"/>
          <w:szCs w:val="24"/>
        </w:rPr>
        <w:fldChar w:fldCharType="begin">
          <w:ffData>
            <w:name w:val="Group_customs"/>
            <w:enabled/>
            <w:calcOnExit w:val="0"/>
            <w:textInput/>
          </w:ffData>
        </w:fldChar>
      </w:r>
      <w:bookmarkStart w:id="9" w:name="Group_customs"/>
      <w:r w:rsidR="00922BA5">
        <w:rPr>
          <w:rFonts w:ascii="Calibri" w:hAnsi="Calibri" w:cs="Calibri"/>
          <w:sz w:val="24"/>
          <w:szCs w:val="24"/>
        </w:rPr>
        <w:instrText xml:space="preserve"> FORMTEXT </w:instrText>
      </w:r>
      <w:r w:rsidR="00922BA5">
        <w:rPr>
          <w:rFonts w:ascii="Calibri" w:hAnsi="Calibri" w:cs="Calibri"/>
          <w:sz w:val="24"/>
          <w:szCs w:val="24"/>
        </w:rPr>
      </w:r>
      <w:r w:rsidR="00922BA5">
        <w:rPr>
          <w:rFonts w:ascii="Calibri" w:hAnsi="Calibri" w:cs="Calibri"/>
          <w:sz w:val="24"/>
          <w:szCs w:val="24"/>
        </w:rPr>
        <w:fldChar w:fldCharType="separate"/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sz w:val="24"/>
          <w:szCs w:val="24"/>
        </w:rPr>
        <w:fldChar w:fldCharType="end"/>
      </w:r>
      <w:bookmarkEnd w:id="9"/>
    </w:p>
    <w:p w14:paraId="358EF09B" w14:textId="214AD668" w:rsidR="00F86EA7" w:rsidRPr="00F86EA7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What foods or drinks are associated with your group?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922BA5">
        <w:rPr>
          <w:rFonts w:ascii="Calibri" w:hAnsi="Calibri" w:cs="Calibri"/>
          <w:sz w:val="24"/>
          <w:szCs w:val="24"/>
        </w:rPr>
        <w:fldChar w:fldCharType="begin">
          <w:ffData>
            <w:name w:val="Group_foods"/>
            <w:enabled/>
            <w:calcOnExit w:val="0"/>
            <w:textInput/>
          </w:ffData>
        </w:fldChar>
      </w:r>
      <w:bookmarkStart w:id="10" w:name="Group_foods"/>
      <w:r w:rsidR="00922BA5">
        <w:rPr>
          <w:rFonts w:ascii="Calibri" w:hAnsi="Calibri" w:cs="Calibri"/>
          <w:sz w:val="24"/>
          <w:szCs w:val="24"/>
        </w:rPr>
        <w:instrText xml:space="preserve"> FORMTEXT </w:instrText>
      </w:r>
      <w:r w:rsidR="00922BA5">
        <w:rPr>
          <w:rFonts w:ascii="Calibri" w:hAnsi="Calibri" w:cs="Calibri"/>
          <w:sz w:val="24"/>
          <w:szCs w:val="24"/>
        </w:rPr>
      </w:r>
      <w:r w:rsidR="00922BA5">
        <w:rPr>
          <w:rFonts w:ascii="Calibri" w:hAnsi="Calibri" w:cs="Calibri"/>
          <w:sz w:val="24"/>
          <w:szCs w:val="24"/>
        </w:rPr>
        <w:fldChar w:fldCharType="separate"/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sz w:val="24"/>
          <w:szCs w:val="24"/>
        </w:rPr>
        <w:fldChar w:fldCharType="end"/>
      </w:r>
      <w:bookmarkEnd w:id="10"/>
    </w:p>
    <w:p w14:paraId="0DAB0252" w14:textId="194ACEE9" w:rsidR="00F86EA7" w:rsidRPr="00F86EA7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What kind of clothing or adornment does your group wear?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922BA5">
        <w:rPr>
          <w:rFonts w:ascii="Calibri" w:hAnsi="Calibri" w:cs="Calibri"/>
          <w:sz w:val="24"/>
          <w:szCs w:val="24"/>
        </w:rPr>
        <w:fldChar w:fldCharType="begin">
          <w:ffData>
            <w:name w:val="Group_clothes"/>
            <w:enabled/>
            <w:calcOnExit w:val="0"/>
            <w:textInput/>
          </w:ffData>
        </w:fldChar>
      </w:r>
      <w:bookmarkStart w:id="11" w:name="Group_clothes"/>
      <w:r w:rsidR="00922BA5">
        <w:rPr>
          <w:rFonts w:ascii="Calibri" w:hAnsi="Calibri" w:cs="Calibri"/>
          <w:sz w:val="24"/>
          <w:szCs w:val="24"/>
        </w:rPr>
        <w:instrText xml:space="preserve"> FORMTEXT </w:instrText>
      </w:r>
      <w:r w:rsidR="00922BA5">
        <w:rPr>
          <w:rFonts w:ascii="Calibri" w:hAnsi="Calibri" w:cs="Calibri"/>
          <w:sz w:val="24"/>
          <w:szCs w:val="24"/>
        </w:rPr>
      </w:r>
      <w:r w:rsidR="00922BA5">
        <w:rPr>
          <w:rFonts w:ascii="Calibri" w:hAnsi="Calibri" w:cs="Calibri"/>
          <w:sz w:val="24"/>
          <w:szCs w:val="24"/>
        </w:rPr>
        <w:fldChar w:fldCharType="separate"/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sz w:val="24"/>
          <w:szCs w:val="24"/>
        </w:rPr>
        <w:fldChar w:fldCharType="end"/>
      </w:r>
      <w:bookmarkEnd w:id="11"/>
    </w:p>
    <w:p w14:paraId="20266D3E" w14:textId="5F72E144" w:rsidR="00F86EA7" w:rsidRPr="00F86EA7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What sayings, words, or phrases does your group use?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922BA5">
        <w:rPr>
          <w:rFonts w:ascii="Calibri" w:hAnsi="Calibri" w:cs="Calibri"/>
          <w:sz w:val="24"/>
          <w:szCs w:val="24"/>
        </w:rPr>
        <w:fldChar w:fldCharType="begin">
          <w:ffData>
            <w:name w:val="Group_language"/>
            <w:enabled/>
            <w:calcOnExit w:val="0"/>
            <w:textInput/>
          </w:ffData>
        </w:fldChar>
      </w:r>
      <w:bookmarkStart w:id="12" w:name="Group_language"/>
      <w:r w:rsidR="00922BA5">
        <w:rPr>
          <w:rFonts w:ascii="Calibri" w:hAnsi="Calibri" w:cs="Calibri"/>
          <w:sz w:val="24"/>
          <w:szCs w:val="24"/>
        </w:rPr>
        <w:instrText xml:space="preserve"> FORMTEXT </w:instrText>
      </w:r>
      <w:r w:rsidR="00922BA5">
        <w:rPr>
          <w:rFonts w:ascii="Calibri" w:hAnsi="Calibri" w:cs="Calibri"/>
          <w:sz w:val="24"/>
          <w:szCs w:val="24"/>
        </w:rPr>
      </w:r>
      <w:r w:rsidR="00922BA5">
        <w:rPr>
          <w:rFonts w:ascii="Calibri" w:hAnsi="Calibri" w:cs="Calibri"/>
          <w:sz w:val="24"/>
          <w:szCs w:val="24"/>
        </w:rPr>
        <w:fldChar w:fldCharType="separate"/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sz w:val="24"/>
          <w:szCs w:val="24"/>
        </w:rPr>
        <w:fldChar w:fldCharType="end"/>
      </w:r>
      <w:bookmarkEnd w:id="12"/>
    </w:p>
    <w:p w14:paraId="557A86EC" w14:textId="1BBAE969" w:rsidR="00F86EA7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What do you do for entertainment?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922BA5">
        <w:rPr>
          <w:rFonts w:ascii="Calibri" w:hAnsi="Calibri" w:cs="Calibri"/>
          <w:sz w:val="24"/>
          <w:szCs w:val="24"/>
        </w:rPr>
        <w:fldChar w:fldCharType="begin">
          <w:ffData>
            <w:name w:val="Group_entertainment"/>
            <w:enabled/>
            <w:calcOnExit w:val="0"/>
            <w:textInput/>
          </w:ffData>
        </w:fldChar>
      </w:r>
      <w:bookmarkStart w:id="13" w:name="Group_entertainment"/>
      <w:r w:rsidR="00922BA5">
        <w:rPr>
          <w:rFonts w:ascii="Calibri" w:hAnsi="Calibri" w:cs="Calibri"/>
          <w:sz w:val="24"/>
          <w:szCs w:val="24"/>
        </w:rPr>
        <w:instrText xml:space="preserve"> FORMTEXT </w:instrText>
      </w:r>
      <w:r w:rsidR="00922BA5">
        <w:rPr>
          <w:rFonts w:ascii="Calibri" w:hAnsi="Calibri" w:cs="Calibri"/>
          <w:sz w:val="24"/>
          <w:szCs w:val="24"/>
        </w:rPr>
      </w:r>
      <w:r w:rsidR="00922BA5">
        <w:rPr>
          <w:rFonts w:ascii="Calibri" w:hAnsi="Calibri" w:cs="Calibri"/>
          <w:sz w:val="24"/>
          <w:szCs w:val="24"/>
        </w:rPr>
        <w:fldChar w:fldCharType="separate"/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sz w:val="24"/>
          <w:szCs w:val="24"/>
        </w:rPr>
        <w:fldChar w:fldCharType="end"/>
      </w:r>
      <w:bookmarkEnd w:id="13"/>
    </w:p>
    <w:p w14:paraId="603464A1" w14:textId="192C9E87" w:rsidR="005E2C8D" w:rsidRDefault="005E2C8D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symbols, styles, or visual arts are associated with your group?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922BA5">
        <w:rPr>
          <w:rFonts w:ascii="Calibri" w:hAnsi="Calibri" w:cs="Calibri"/>
          <w:sz w:val="24"/>
          <w:szCs w:val="24"/>
        </w:rPr>
        <w:fldChar w:fldCharType="begin">
          <w:ffData>
            <w:name w:val="Group_symbols"/>
            <w:enabled/>
            <w:calcOnExit w:val="0"/>
            <w:textInput/>
          </w:ffData>
        </w:fldChar>
      </w:r>
      <w:bookmarkStart w:id="14" w:name="Group_symbols"/>
      <w:r w:rsidR="00922BA5">
        <w:rPr>
          <w:rFonts w:ascii="Calibri" w:hAnsi="Calibri" w:cs="Calibri"/>
          <w:sz w:val="24"/>
          <w:szCs w:val="24"/>
        </w:rPr>
        <w:instrText xml:space="preserve"> FORMTEXT </w:instrText>
      </w:r>
      <w:r w:rsidR="00922BA5">
        <w:rPr>
          <w:rFonts w:ascii="Calibri" w:hAnsi="Calibri" w:cs="Calibri"/>
          <w:sz w:val="24"/>
          <w:szCs w:val="24"/>
        </w:rPr>
      </w:r>
      <w:r w:rsidR="00922BA5">
        <w:rPr>
          <w:rFonts w:ascii="Calibri" w:hAnsi="Calibri" w:cs="Calibri"/>
          <w:sz w:val="24"/>
          <w:szCs w:val="24"/>
        </w:rPr>
        <w:fldChar w:fldCharType="separate"/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sz w:val="24"/>
          <w:szCs w:val="24"/>
        </w:rPr>
        <w:fldChar w:fldCharType="end"/>
      </w:r>
      <w:bookmarkEnd w:id="14"/>
    </w:p>
    <w:p w14:paraId="439A1F17" w14:textId="72D9F128" w:rsidR="00F86EA7" w:rsidRPr="00F86EA7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What makes your group different from others like it?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922BA5">
        <w:rPr>
          <w:rFonts w:ascii="Calibri" w:hAnsi="Calibri" w:cs="Calibri"/>
          <w:sz w:val="24"/>
          <w:szCs w:val="24"/>
        </w:rPr>
        <w:fldChar w:fldCharType="begin">
          <w:ffData>
            <w:name w:val="Group_distinction"/>
            <w:enabled/>
            <w:calcOnExit w:val="0"/>
            <w:textInput/>
          </w:ffData>
        </w:fldChar>
      </w:r>
      <w:bookmarkStart w:id="15" w:name="Group_distinction"/>
      <w:r w:rsidR="00922BA5">
        <w:rPr>
          <w:rFonts w:ascii="Calibri" w:hAnsi="Calibri" w:cs="Calibri"/>
          <w:sz w:val="24"/>
          <w:szCs w:val="24"/>
        </w:rPr>
        <w:instrText xml:space="preserve"> FORMTEXT </w:instrText>
      </w:r>
      <w:r w:rsidR="00922BA5">
        <w:rPr>
          <w:rFonts w:ascii="Calibri" w:hAnsi="Calibri" w:cs="Calibri"/>
          <w:sz w:val="24"/>
          <w:szCs w:val="24"/>
        </w:rPr>
      </w:r>
      <w:r w:rsidR="00922BA5">
        <w:rPr>
          <w:rFonts w:ascii="Calibri" w:hAnsi="Calibri" w:cs="Calibri"/>
          <w:sz w:val="24"/>
          <w:szCs w:val="24"/>
        </w:rPr>
        <w:fldChar w:fldCharType="separate"/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sz w:val="24"/>
          <w:szCs w:val="24"/>
        </w:rPr>
        <w:fldChar w:fldCharType="end"/>
      </w:r>
      <w:bookmarkEnd w:id="15"/>
    </w:p>
    <w:p w14:paraId="1118C9A8" w14:textId="685C247B" w:rsidR="00F86EA7" w:rsidRPr="00F86EA7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86EA7">
        <w:rPr>
          <w:rFonts w:ascii="Calibri" w:hAnsi="Calibri" w:cs="Calibri"/>
          <w:sz w:val="24"/>
          <w:szCs w:val="24"/>
        </w:rPr>
        <w:t>How do you think outsiders perceive your group</w:t>
      </w:r>
      <w:r w:rsidR="005E2C8D">
        <w:rPr>
          <w:rFonts w:ascii="Calibri" w:hAnsi="Calibri" w:cs="Calibri"/>
          <w:sz w:val="24"/>
          <w:szCs w:val="24"/>
        </w:rPr>
        <w:t>?</w:t>
      </w:r>
      <w:r w:rsidR="00E10E12">
        <w:rPr>
          <w:rFonts w:ascii="Calibri" w:hAnsi="Calibri" w:cs="Calibri"/>
          <w:sz w:val="24"/>
          <w:szCs w:val="24"/>
        </w:rPr>
        <w:t xml:space="preserve"> </w:t>
      </w:r>
      <w:r w:rsidR="00922BA5">
        <w:rPr>
          <w:rFonts w:ascii="Calibri" w:hAnsi="Calibri" w:cs="Calibri"/>
          <w:sz w:val="24"/>
          <w:szCs w:val="24"/>
        </w:rPr>
        <w:fldChar w:fldCharType="begin">
          <w:ffData>
            <w:name w:val="Group_perception"/>
            <w:enabled/>
            <w:calcOnExit w:val="0"/>
            <w:textInput/>
          </w:ffData>
        </w:fldChar>
      </w:r>
      <w:bookmarkStart w:id="16" w:name="Group_perception"/>
      <w:r w:rsidR="00922BA5">
        <w:rPr>
          <w:rFonts w:ascii="Calibri" w:hAnsi="Calibri" w:cs="Calibri"/>
          <w:sz w:val="24"/>
          <w:szCs w:val="24"/>
        </w:rPr>
        <w:instrText xml:space="preserve"> FORMTEXT </w:instrText>
      </w:r>
      <w:r w:rsidR="00922BA5">
        <w:rPr>
          <w:rFonts w:ascii="Calibri" w:hAnsi="Calibri" w:cs="Calibri"/>
          <w:sz w:val="24"/>
          <w:szCs w:val="24"/>
        </w:rPr>
      </w:r>
      <w:r w:rsidR="00922BA5">
        <w:rPr>
          <w:rFonts w:ascii="Calibri" w:hAnsi="Calibri" w:cs="Calibri"/>
          <w:sz w:val="24"/>
          <w:szCs w:val="24"/>
        </w:rPr>
        <w:fldChar w:fldCharType="separate"/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noProof/>
          <w:sz w:val="24"/>
          <w:szCs w:val="24"/>
        </w:rPr>
        <w:t> </w:t>
      </w:r>
      <w:r w:rsidR="00922BA5">
        <w:rPr>
          <w:rFonts w:ascii="Calibri" w:hAnsi="Calibri" w:cs="Calibri"/>
          <w:sz w:val="24"/>
          <w:szCs w:val="24"/>
        </w:rPr>
        <w:fldChar w:fldCharType="end"/>
      </w:r>
      <w:bookmarkEnd w:id="16"/>
    </w:p>
    <w:p w14:paraId="6850C06A" w14:textId="77777777" w:rsidR="004442FB" w:rsidRDefault="004442FB" w:rsidP="004442FB">
      <w:pPr>
        <w:pStyle w:val="Heading2"/>
      </w:pPr>
      <w:r>
        <w:t>Part 2: ETic (OUTSIDER) Perspective</w:t>
      </w:r>
    </w:p>
    <w:p w14:paraId="4C51DFA2" w14:textId="0BC13C40" w:rsidR="004442FB" w:rsidRDefault="00F86EA7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did you know about your partner’s group before </w:t>
      </w:r>
      <w:r w:rsidR="00697F1F">
        <w:rPr>
          <w:rFonts w:ascii="Calibri" w:hAnsi="Calibri" w:cs="Calibri"/>
        </w:rPr>
        <w:t>the interview</w:t>
      </w:r>
      <w:r>
        <w:rPr>
          <w:rFonts w:ascii="Calibri" w:hAnsi="Calibri" w:cs="Calibri"/>
        </w:rPr>
        <w:t>?</w:t>
      </w:r>
      <w:r w:rsidR="00E10E12">
        <w:rPr>
          <w:rFonts w:ascii="Calibri" w:hAnsi="Calibri" w:cs="Calibri"/>
        </w:rPr>
        <w:t xml:space="preserve"> </w:t>
      </w:r>
      <w:r w:rsidR="00922BA5">
        <w:rPr>
          <w:rFonts w:ascii="Calibri" w:hAnsi="Calibri" w:cs="Calibri"/>
        </w:rPr>
        <w:fldChar w:fldCharType="begin">
          <w:ffData>
            <w:name w:val="Group_perceptionyou"/>
            <w:enabled/>
            <w:calcOnExit w:val="0"/>
            <w:textInput/>
          </w:ffData>
        </w:fldChar>
      </w:r>
      <w:bookmarkStart w:id="17" w:name="Group_perceptionyou"/>
      <w:r w:rsidR="00922BA5">
        <w:rPr>
          <w:rFonts w:ascii="Calibri" w:hAnsi="Calibri" w:cs="Calibri"/>
        </w:rPr>
        <w:instrText xml:space="preserve"> FORMTEXT </w:instrText>
      </w:r>
      <w:r w:rsidR="00922BA5">
        <w:rPr>
          <w:rFonts w:ascii="Calibri" w:hAnsi="Calibri" w:cs="Calibri"/>
        </w:rPr>
      </w:r>
      <w:r w:rsidR="00922BA5">
        <w:rPr>
          <w:rFonts w:ascii="Calibri" w:hAnsi="Calibri" w:cs="Calibri"/>
        </w:rPr>
        <w:fldChar w:fldCharType="separate"/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</w:rPr>
        <w:fldChar w:fldCharType="end"/>
      </w:r>
      <w:bookmarkEnd w:id="17"/>
    </w:p>
    <w:p w14:paraId="33EED88A" w14:textId="4E7F330F" w:rsidR="00697F1F" w:rsidRDefault="00697F1F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did your partner know about your group before the interview?</w:t>
      </w:r>
      <w:r w:rsidR="00E10E12">
        <w:rPr>
          <w:rFonts w:ascii="Calibri" w:hAnsi="Calibri" w:cs="Calibri"/>
        </w:rPr>
        <w:t xml:space="preserve"> </w:t>
      </w:r>
      <w:r w:rsidR="00922BA5">
        <w:rPr>
          <w:rFonts w:ascii="Calibri" w:hAnsi="Calibri" w:cs="Calibri"/>
        </w:rPr>
        <w:fldChar w:fldCharType="begin">
          <w:ffData>
            <w:name w:val="Group_perceptionpart"/>
            <w:enabled/>
            <w:calcOnExit w:val="0"/>
            <w:textInput/>
          </w:ffData>
        </w:fldChar>
      </w:r>
      <w:bookmarkStart w:id="18" w:name="Group_perceptionpart"/>
      <w:r w:rsidR="00922BA5">
        <w:rPr>
          <w:rFonts w:ascii="Calibri" w:hAnsi="Calibri" w:cs="Calibri"/>
        </w:rPr>
        <w:instrText xml:space="preserve"> FORMTEXT </w:instrText>
      </w:r>
      <w:r w:rsidR="00922BA5">
        <w:rPr>
          <w:rFonts w:ascii="Calibri" w:hAnsi="Calibri" w:cs="Calibri"/>
        </w:rPr>
      </w:r>
      <w:r w:rsidR="00922BA5">
        <w:rPr>
          <w:rFonts w:ascii="Calibri" w:hAnsi="Calibri" w:cs="Calibri"/>
        </w:rPr>
        <w:fldChar w:fldCharType="separate"/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</w:rPr>
        <w:fldChar w:fldCharType="end"/>
      </w:r>
      <w:bookmarkEnd w:id="18"/>
    </w:p>
    <w:p w14:paraId="6AD56FC4" w14:textId="606F2AD8" w:rsidR="00697F1F" w:rsidRPr="00697F1F" w:rsidRDefault="00697F1F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Were your preconceptions confirmed or denied by this interview?</w:t>
      </w:r>
      <w:r w:rsidR="00E10E12">
        <w:rPr>
          <w:rFonts w:ascii="Calibri" w:hAnsi="Calibri" w:cs="Calibri"/>
        </w:rPr>
        <w:t xml:space="preserve"> </w:t>
      </w:r>
      <w:r w:rsidR="00922BA5">
        <w:rPr>
          <w:rFonts w:ascii="Calibri" w:hAnsi="Calibri" w:cs="Calibri"/>
        </w:rPr>
        <w:fldChar w:fldCharType="begin">
          <w:ffData>
            <w:name w:val="Group_preconceptions"/>
            <w:enabled/>
            <w:calcOnExit w:val="0"/>
            <w:textInput/>
          </w:ffData>
        </w:fldChar>
      </w:r>
      <w:bookmarkStart w:id="19" w:name="Group_preconceptions"/>
      <w:r w:rsidR="00922BA5">
        <w:rPr>
          <w:rFonts w:ascii="Calibri" w:hAnsi="Calibri" w:cs="Calibri"/>
        </w:rPr>
        <w:instrText xml:space="preserve"> FORMTEXT </w:instrText>
      </w:r>
      <w:r w:rsidR="00922BA5">
        <w:rPr>
          <w:rFonts w:ascii="Calibri" w:hAnsi="Calibri" w:cs="Calibri"/>
        </w:rPr>
      </w:r>
      <w:r w:rsidR="00922BA5">
        <w:rPr>
          <w:rFonts w:ascii="Calibri" w:hAnsi="Calibri" w:cs="Calibri"/>
        </w:rPr>
        <w:fldChar w:fldCharType="separate"/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</w:rPr>
        <w:fldChar w:fldCharType="end"/>
      </w:r>
      <w:bookmarkEnd w:id="19"/>
    </w:p>
    <w:p w14:paraId="050C7B02" w14:textId="099B98BC" w:rsidR="00697F1F" w:rsidRDefault="005E2C8D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How well do you think you represented your group in your interview?</w:t>
      </w:r>
      <w:r w:rsidR="00E10E12">
        <w:rPr>
          <w:rFonts w:ascii="Calibri" w:hAnsi="Calibri" w:cs="Calibri"/>
        </w:rPr>
        <w:t xml:space="preserve"> </w:t>
      </w:r>
      <w:r w:rsidR="00922BA5">
        <w:rPr>
          <w:rFonts w:ascii="Calibri" w:hAnsi="Calibri" w:cs="Calibri"/>
        </w:rPr>
        <w:fldChar w:fldCharType="begin">
          <w:ffData>
            <w:name w:val="Group_representation"/>
            <w:enabled/>
            <w:calcOnExit w:val="0"/>
            <w:textInput/>
          </w:ffData>
        </w:fldChar>
      </w:r>
      <w:bookmarkStart w:id="20" w:name="Group_representation"/>
      <w:r w:rsidR="00922BA5">
        <w:rPr>
          <w:rFonts w:ascii="Calibri" w:hAnsi="Calibri" w:cs="Calibri"/>
        </w:rPr>
        <w:instrText xml:space="preserve"> FORMTEXT </w:instrText>
      </w:r>
      <w:r w:rsidR="00922BA5">
        <w:rPr>
          <w:rFonts w:ascii="Calibri" w:hAnsi="Calibri" w:cs="Calibri"/>
        </w:rPr>
      </w:r>
      <w:r w:rsidR="00922BA5">
        <w:rPr>
          <w:rFonts w:ascii="Calibri" w:hAnsi="Calibri" w:cs="Calibri"/>
        </w:rPr>
        <w:fldChar w:fldCharType="separate"/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</w:rPr>
        <w:fldChar w:fldCharType="end"/>
      </w:r>
      <w:bookmarkEnd w:id="20"/>
    </w:p>
    <w:p w14:paraId="47D7B0A6" w14:textId="5E78B793" w:rsidR="005E2C8D" w:rsidRDefault="00E10E12" w:rsidP="00922BA5">
      <w:pPr>
        <w:pStyle w:val="ListParagraph"/>
        <w:numPr>
          <w:ilvl w:val="0"/>
          <w:numId w:val="7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realizations about your own group did you have while learning about your partner’s? </w:t>
      </w:r>
      <w:r w:rsidR="00922BA5">
        <w:rPr>
          <w:rFonts w:ascii="Calibri" w:hAnsi="Calibri" w:cs="Calibri"/>
        </w:rPr>
        <w:fldChar w:fldCharType="begin">
          <w:ffData>
            <w:name w:val="Group_realization"/>
            <w:enabled/>
            <w:calcOnExit w:val="0"/>
            <w:textInput/>
          </w:ffData>
        </w:fldChar>
      </w:r>
      <w:bookmarkStart w:id="21" w:name="Group_realization"/>
      <w:r w:rsidR="00922BA5">
        <w:rPr>
          <w:rFonts w:ascii="Calibri" w:hAnsi="Calibri" w:cs="Calibri"/>
        </w:rPr>
        <w:instrText xml:space="preserve"> FORMTEXT </w:instrText>
      </w:r>
      <w:r w:rsidR="00922BA5">
        <w:rPr>
          <w:rFonts w:ascii="Calibri" w:hAnsi="Calibri" w:cs="Calibri"/>
        </w:rPr>
      </w:r>
      <w:r w:rsidR="00922BA5">
        <w:rPr>
          <w:rFonts w:ascii="Calibri" w:hAnsi="Calibri" w:cs="Calibri"/>
        </w:rPr>
        <w:fldChar w:fldCharType="separate"/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  <w:noProof/>
        </w:rPr>
        <w:t> </w:t>
      </w:r>
      <w:r w:rsidR="00922BA5">
        <w:rPr>
          <w:rFonts w:ascii="Calibri" w:hAnsi="Calibri" w:cs="Calibri"/>
        </w:rPr>
        <w:fldChar w:fldCharType="end"/>
      </w:r>
      <w:bookmarkEnd w:id="21"/>
    </w:p>
    <w:p w14:paraId="6FA6FEFA" w14:textId="77777777" w:rsidR="00922BA5" w:rsidRPr="00922BA5" w:rsidRDefault="00922BA5" w:rsidP="00922BA5">
      <w:pPr>
        <w:spacing w:line="360" w:lineRule="auto"/>
        <w:rPr>
          <w:rFonts w:ascii="Calibri" w:hAnsi="Calibri" w:cs="Calibri"/>
        </w:rPr>
      </w:pPr>
    </w:p>
    <w:sectPr w:rsidR="00922BA5" w:rsidRPr="00922BA5" w:rsidSect="00DF3BE2">
      <w:footerReference w:type="even" r:id="rId7"/>
      <w:footerReference w:type="default" r:id="rId8"/>
      <w:pgSz w:w="12240" w:h="15840"/>
      <w:pgMar w:top="720" w:right="806" w:bottom="981" w:left="720" w:header="41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A9734" w14:textId="77777777" w:rsidR="00D20597" w:rsidRDefault="00D20597" w:rsidP="0054197A">
      <w:r>
        <w:separator/>
      </w:r>
    </w:p>
  </w:endnote>
  <w:endnote w:type="continuationSeparator" w:id="0">
    <w:p w14:paraId="7904BF93" w14:textId="77777777" w:rsidR="00D20597" w:rsidRDefault="00D20597" w:rsidP="0054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06434596"/>
      <w:docPartObj>
        <w:docPartGallery w:val="Page Numbers (Bottom of Page)"/>
        <w:docPartUnique/>
      </w:docPartObj>
    </w:sdtPr>
    <w:sdtContent>
      <w:p w14:paraId="4711BF69" w14:textId="7F5707DC" w:rsidR="00CE7ECE" w:rsidRDefault="00CE7ECE" w:rsidP="0054197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60BD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9AE37D" w14:textId="77777777" w:rsidR="00CE7ECE" w:rsidRDefault="00CE7ECE" w:rsidP="00541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59DB" w14:textId="41C71D4C" w:rsidR="005E7FEC" w:rsidRPr="00582FB0" w:rsidRDefault="00523C49" w:rsidP="00A25B54">
    <w:pPr>
      <w:pStyle w:val="Footer"/>
      <w:jc w:val="righ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5E5242" wp14:editId="6F491346">
              <wp:simplePos x="0" y="0"/>
              <wp:positionH relativeFrom="column">
                <wp:posOffset>-217722</wp:posOffset>
              </wp:positionH>
              <wp:positionV relativeFrom="paragraph">
                <wp:posOffset>-26311</wp:posOffset>
              </wp:positionV>
              <wp:extent cx="5534107" cy="304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34107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C5B8C4" w14:textId="326F75DD" w:rsidR="00523C49" w:rsidRPr="00BD408B" w:rsidRDefault="009B21ED" w:rsidP="00523C4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BD408B">
                            <w:rPr>
                              <w:sz w:val="20"/>
                              <w:szCs w:val="20"/>
                            </w:rPr>
                            <w:t>Archaeology of the Body</w:t>
                          </w:r>
                          <w:r w:rsidR="004A4B79" w:rsidRPr="00BD408B">
                            <w:rPr>
                              <w:sz w:val="20"/>
                              <w:szCs w:val="20"/>
                            </w:rPr>
                            <w:t xml:space="preserve">   |   </w:t>
                          </w:r>
                          <w:r w:rsidR="00523C49" w:rsidRPr="00BD408B">
                            <w:rPr>
                              <w:sz w:val="20"/>
                              <w:szCs w:val="20"/>
                            </w:rPr>
                            <w:t>CLASS 16</w:t>
                          </w:r>
                          <w:r w:rsidRPr="00BD408B">
                            <w:rPr>
                              <w:sz w:val="20"/>
                              <w:szCs w:val="20"/>
                            </w:rPr>
                            <w:t>5</w:t>
                          </w:r>
                          <w:r w:rsidR="004A4B79" w:rsidRPr="00BD408B">
                            <w:rPr>
                              <w:sz w:val="20"/>
                              <w:szCs w:val="20"/>
                            </w:rPr>
                            <w:t xml:space="preserve">0   |   </w:t>
                          </w:r>
                          <w:r w:rsidR="00A25B54">
                            <w:rPr>
                              <w:sz w:val="20"/>
                              <w:szCs w:val="20"/>
                            </w:rPr>
                            <w:t>Fall</w:t>
                          </w:r>
                          <w:r w:rsidRPr="00BD408B">
                            <w:rPr>
                              <w:sz w:val="20"/>
                              <w:szCs w:val="20"/>
                            </w:rPr>
                            <w:t xml:space="preserve"> 202</w:t>
                          </w:r>
                          <w:r w:rsidR="00A25B54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="004A4B79" w:rsidRPr="00BD408B">
                            <w:rPr>
                              <w:sz w:val="20"/>
                              <w:szCs w:val="20"/>
                            </w:rPr>
                            <w:t xml:space="preserve">  |   </w:t>
                          </w:r>
                          <w:r w:rsidR="00A25B54">
                            <w:rPr>
                              <w:sz w:val="20"/>
                              <w:szCs w:val="20"/>
                            </w:rPr>
                            <w:t xml:space="preserve">Dr. </w:t>
                          </w:r>
                          <w:r w:rsidR="004A4B79" w:rsidRPr="00BD408B">
                            <w:rPr>
                              <w:sz w:val="20"/>
                              <w:szCs w:val="20"/>
                            </w:rPr>
                            <w:t>Maggie Beeler   |   University of Pittsburgh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5E52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7.15pt;margin-top:-2.05pt;width:435.7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" filled="f" stroked="f" strokeweight=".5pt">
              <v:textbox>
                <w:txbxContent>
                  <w:p w14:paraId="1CC5B8C4" w14:textId="326F75DD" w:rsidR="00523C49" w:rsidRPr="00BD408B" w:rsidRDefault="009B21ED" w:rsidP="00523C49">
                    <w:pPr>
                      <w:rPr>
                        <w:sz w:val="20"/>
                        <w:szCs w:val="20"/>
                      </w:rPr>
                    </w:pPr>
                    <w:r w:rsidRPr="00BD408B">
                      <w:rPr>
                        <w:sz w:val="20"/>
                        <w:szCs w:val="20"/>
                      </w:rPr>
                      <w:t>Archaeology of the Body</w:t>
                    </w:r>
                    <w:r w:rsidR="004A4B79" w:rsidRPr="00BD408B">
                      <w:rPr>
                        <w:sz w:val="20"/>
                        <w:szCs w:val="20"/>
                      </w:rPr>
                      <w:t xml:space="preserve">   |   </w:t>
                    </w:r>
                    <w:r w:rsidR="00523C49" w:rsidRPr="00BD408B">
                      <w:rPr>
                        <w:sz w:val="20"/>
                        <w:szCs w:val="20"/>
                      </w:rPr>
                      <w:t>CLASS 16</w:t>
                    </w:r>
                    <w:r w:rsidRPr="00BD408B">
                      <w:rPr>
                        <w:sz w:val="20"/>
                        <w:szCs w:val="20"/>
                      </w:rPr>
                      <w:t>5</w:t>
                    </w:r>
                    <w:r w:rsidR="004A4B79" w:rsidRPr="00BD408B">
                      <w:rPr>
                        <w:sz w:val="20"/>
                        <w:szCs w:val="20"/>
                      </w:rPr>
                      <w:t xml:space="preserve">0   |   </w:t>
                    </w:r>
                    <w:r w:rsidR="00A25B54">
                      <w:rPr>
                        <w:sz w:val="20"/>
                        <w:szCs w:val="20"/>
                      </w:rPr>
                      <w:t>Fall</w:t>
                    </w:r>
                    <w:r w:rsidRPr="00BD408B">
                      <w:rPr>
                        <w:sz w:val="20"/>
                        <w:szCs w:val="20"/>
                      </w:rPr>
                      <w:t xml:space="preserve"> 202</w:t>
                    </w:r>
                    <w:r w:rsidR="00A25B54">
                      <w:rPr>
                        <w:sz w:val="20"/>
                        <w:szCs w:val="20"/>
                      </w:rPr>
                      <w:t>4</w:t>
                    </w:r>
                    <w:r w:rsidR="004A4B79" w:rsidRPr="00BD408B">
                      <w:rPr>
                        <w:sz w:val="20"/>
                        <w:szCs w:val="20"/>
                      </w:rPr>
                      <w:t xml:space="preserve">  |   </w:t>
                    </w:r>
                    <w:r w:rsidR="00A25B54">
                      <w:rPr>
                        <w:sz w:val="20"/>
                        <w:szCs w:val="20"/>
                      </w:rPr>
                      <w:t xml:space="preserve">Dr. </w:t>
                    </w:r>
                    <w:r w:rsidR="004A4B79" w:rsidRPr="00BD408B">
                      <w:rPr>
                        <w:sz w:val="20"/>
                        <w:szCs w:val="20"/>
                      </w:rPr>
                      <w:t>Maggie Beeler   |   University of Pittsburgh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Style w:val="PageNumber"/>
          <w:sz w:val="20"/>
          <w:szCs w:val="20"/>
        </w:rPr>
        <w:id w:val="-871145798"/>
        <w:docPartObj>
          <w:docPartGallery w:val="Page Numbers (Bottom of Page)"/>
          <w:docPartUnique/>
        </w:docPartObj>
      </w:sdtPr>
      <w:sdtContent>
        <w:r w:rsidR="00CE7ECE" w:rsidRPr="00B60BD2">
          <w:rPr>
            <w:rStyle w:val="PageNumber"/>
            <w:sz w:val="20"/>
            <w:szCs w:val="20"/>
          </w:rPr>
          <w:fldChar w:fldCharType="begin"/>
        </w:r>
        <w:r w:rsidR="00CE7ECE" w:rsidRPr="00B60BD2">
          <w:rPr>
            <w:rStyle w:val="PageNumber"/>
            <w:sz w:val="20"/>
            <w:szCs w:val="20"/>
          </w:rPr>
          <w:instrText xml:space="preserve"> PAGE </w:instrText>
        </w:r>
        <w:r w:rsidR="00CE7ECE" w:rsidRPr="00B60BD2">
          <w:rPr>
            <w:rStyle w:val="PageNumber"/>
            <w:sz w:val="20"/>
            <w:szCs w:val="20"/>
          </w:rPr>
          <w:fldChar w:fldCharType="separate"/>
        </w:r>
        <w:r w:rsidR="00CE7ECE" w:rsidRPr="00B60BD2">
          <w:rPr>
            <w:rStyle w:val="PageNumber"/>
            <w:noProof/>
            <w:sz w:val="20"/>
            <w:szCs w:val="20"/>
          </w:rPr>
          <w:t>1</w:t>
        </w:r>
        <w:r w:rsidR="00CE7ECE" w:rsidRPr="00B60BD2">
          <w:rPr>
            <w:rStyle w:val="PageNumber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F3F2C" w14:textId="77777777" w:rsidR="00D20597" w:rsidRDefault="00D20597" w:rsidP="0054197A">
      <w:r>
        <w:separator/>
      </w:r>
    </w:p>
  </w:footnote>
  <w:footnote w:type="continuationSeparator" w:id="0">
    <w:p w14:paraId="770575D1" w14:textId="77777777" w:rsidR="00D20597" w:rsidRDefault="00D20597" w:rsidP="00541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76622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EA3B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E67F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E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59699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EE06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ED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7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F64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8E2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0500F"/>
    <w:multiLevelType w:val="hybridMultilevel"/>
    <w:tmpl w:val="15524C16"/>
    <w:lvl w:ilvl="0" w:tplc="FFFFFFF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225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0A186E01"/>
    <w:multiLevelType w:val="multilevel"/>
    <w:tmpl w:val="F6DE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E658DD"/>
    <w:multiLevelType w:val="multilevel"/>
    <w:tmpl w:val="B6C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91B72"/>
    <w:multiLevelType w:val="hybridMultilevel"/>
    <w:tmpl w:val="3FFAD64A"/>
    <w:lvl w:ilvl="0" w:tplc="E74C078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8F62BE"/>
    <w:multiLevelType w:val="multilevel"/>
    <w:tmpl w:val="A3C4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C4086"/>
    <w:multiLevelType w:val="hybridMultilevel"/>
    <w:tmpl w:val="67405B9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DB20BAD"/>
    <w:multiLevelType w:val="hybridMultilevel"/>
    <w:tmpl w:val="88C42CC2"/>
    <w:lvl w:ilvl="0" w:tplc="7AB02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F4736A1"/>
    <w:multiLevelType w:val="hybridMultilevel"/>
    <w:tmpl w:val="D3D087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0F7E02DE"/>
    <w:multiLevelType w:val="hybridMultilevel"/>
    <w:tmpl w:val="073AA61A"/>
    <w:lvl w:ilvl="0" w:tplc="7AB02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BA0B5D"/>
    <w:multiLevelType w:val="hybridMultilevel"/>
    <w:tmpl w:val="3078E3CA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892F6D"/>
    <w:multiLevelType w:val="multilevel"/>
    <w:tmpl w:val="5D5A9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1960C7"/>
    <w:multiLevelType w:val="hybridMultilevel"/>
    <w:tmpl w:val="F58A5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614945"/>
    <w:multiLevelType w:val="hybridMultilevel"/>
    <w:tmpl w:val="20826F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168D5C38"/>
    <w:multiLevelType w:val="hybridMultilevel"/>
    <w:tmpl w:val="5536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2979BE"/>
    <w:multiLevelType w:val="hybridMultilevel"/>
    <w:tmpl w:val="06E6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B6B8FE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CD5936"/>
    <w:multiLevelType w:val="hybridMultilevel"/>
    <w:tmpl w:val="62A27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0A51FD9"/>
    <w:multiLevelType w:val="hybridMultilevel"/>
    <w:tmpl w:val="E25A15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3B3501C"/>
    <w:multiLevelType w:val="hybridMultilevel"/>
    <w:tmpl w:val="01F428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28770D6F"/>
    <w:multiLevelType w:val="hybridMultilevel"/>
    <w:tmpl w:val="107E11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2CE21B8C"/>
    <w:multiLevelType w:val="hybridMultilevel"/>
    <w:tmpl w:val="540CC6F4"/>
    <w:lvl w:ilvl="0" w:tplc="057EEF02">
      <w:numFmt w:val="bullet"/>
      <w:lvlText w:val="-"/>
      <w:lvlJc w:val="left"/>
      <w:pPr>
        <w:ind w:left="504" w:hanging="288"/>
      </w:pPr>
    </w:lvl>
    <w:lvl w:ilvl="1" w:tplc="919212C8">
      <w:numFmt w:val="bullet"/>
      <w:pStyle w:val="ListBullet2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104749"/>
    <w:multiLevelType w:val="hybridMultilevel"/>
    <w:tmpl w:val="15524C1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2E1470B2"/>
    <w:multiLevelType w:val="hybridMultilevel"/>
    <w:tmpl w:val="30F4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C44782"/>
    <w:multiLevelType w:val="hybridMultilevel"/>
    <w:tmpl w:val="2640F3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3158481A"/>
    <w:multiLevelType w:val="hybridMultilevel"/>
    <w:tmpl w:val="D52EE8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92C38A">
      <w:start w:val="1"/>
      <w:numFmt w:val="bullet"/>
      <w:pStyle w:val="ListBullet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197705"/>
    <w:multiLevelType w:val="hybridMultilevel"/>
    <w:tmpl w:val="898660D6"/>
    <w:lvl w:ilvl="0" w:tplc="8E7219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6B3CFF"/>
    <w:multiLevelType w:val="hybridMultilevel"/>
    <w:tmpl w:val="7876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B31E06"/>
    <w:multiLevelType w:val="hybridMultilevel"/>
    <w:tmpl w:val="E5A6BB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37E451CF"/>
    <w:multiLevelType w:val="hybridMultilevel"/>
    <w:tmpl w:val="4DEEFBEE"/>
    <w:lvl w:ilvl="0" w:tplc="7AB02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82C55"/>
    <w:multiLevelType w:val="hybridMultilevel"/>
    <w:tmpl w:val="DB562220"/>
    <w:lvl w:ilvl="0" w:tplc="E74C078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A725E04"/>
    <w:multiLevelType w:val="hybridMultilevel"/>
    <w:tmpl w:val="15524C16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AC444FB8">
      <w:start w:val="1"/>
      <w:numFmt w:val="bullet"/>
      <w:lvlText w:val="-"/>
      <w:lvlJc w:val="left"/>
      <w:pPr>
        <w:ind w:left="225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401C3DAC"/>
    <w:multiLevelType w:val="hybridMultilevel"/>
    <w:tmpl w:val="7370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A575CB"/>
    <w:multiLevelType w:val="hybridMultilevel"/>
    <w:tmpl w:val="00A887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82A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C651CB"/>
    <w:multiLevelType w:val="hybridMultilevel"/>
    <w:tmpl w:val="C0784102"/>
    <w:lvl w:ilvl="0" w:tplc="50B6B8FE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DFDEC572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335A8580">
      <w:start w:val="1"/>
      <w:numFmt w:val="lowerRoman"/>
      <w:pStyle w:val="ListNumber3"/>
      <w:lvlText w:val="%3."/>
      <w:lvlJc w:val="right"/>
      <w:pPr>
        <w:ind w:left="2160" w:hanging="180"/>
      </w:pPr>
    </w:lvl>
    <w:lvl w:ilvl="3" w:tplc="4E8A84C6">
      <w:start w:val="1"/>
      <w:numFmt w:val="decimal"/>
      <w:pStyle w:val="ListNumber4"/>
      <w:lvlText w:val="%4."/>
      <w:lvlJc w:val="left"/>
      <w:pPr>
        <w:ind w:left="2880" w:hanging="360"/>
      </w:pPr>
    </w:lvl>
    <w:lvl w:ilvl="4" w:tplc="FA32D2F2">
      <w:start w:val="1"/>
      <w:numFmt w:val="lowerLetter"/>
      <w:pStyle w:val="ListNumber5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F066CC"/>
    <w:multiLevelType w:val="hybridMultilevel"/>
    <w:tmpl w:val="CA1C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C60109"/>
    <w:multiLevelType w:val="hybridMultilevel"/>
    <w:tmpl w:val="B686BB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5559AE"/>
    <w:multiLevelType w:val="hybridMultilevel"/>
    <w:tmpl w:val="51708B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4BDA2ABD"/>
    <w:multiLevelType w:val="hybridMultilevel"/>
    <w:tmpl w:val="E59C12C4"/>
    <w:lvl w:ilvl="0" w:tplc="5AACF75A">
      <w:numFmt w:val="bullet"/>
      <w:pStyle w:val="List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5166E8"/>
    <w:multiLevelType w:val="hybridMultilevel"/>
    <w:tmpl w:val="4EA2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0A074D"/>
    <w:multiLevelType w:val="hybridMultilevel"/>
    <w:tmpl w:val="78EC93FA"/>
    <w:lvl w:ilvl="0" w:tplc="84ECB24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076D34"/>
    <w:multiLevelType w:val="multilevel"/>
    <w:tmpl w:val="54B03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756378"/>
    <w:multiLevelType w:val="hybridMultilevel"/>
    <w:tmpl w:val="2EB8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A53A4B"/>
    <w:multiLevelType w:val="hybridMultilevel"/>
    <w:tmpl w:val="2E76ACFE"/>
    <w:lvl w:ilvl="0" w:tplc="7AB02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C54F0D"/>
    <w:multiLevelType w:val="hybridMultilevel"/>
    <w:tmpl w:val="CC603584"/>
    <w:lvl w:ilvl="0" w:tplc="1E306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EA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43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EA97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DD5EBA"/>
    <w:multiLevelType w:val="multilevel"/>
    <w:tmpl w:val="B098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F322C1"/>
    <w:multiLevelType w:val="hybridMultilevel"/>
    <w:tmpl w:val="DE5E3A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69B401B"/>
    <w:multiLevelType w:val="hybridMultilevel"/>
    <w:tmpl w:val="4EB4BF76"/>
    <w:lvl w:ilvl="0" w:tplc="E74C078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E74C078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79057C"/>
    <w:multiLevelType w:val="multilevel"/>
    <w:tmpl w:val="0FF6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8E77F1"/>
    <w:multiLevelType w:val="hybridMultilevel"/>
    <w:tmpl w:val="4FBAFB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8" w15:restartNumberingAfterBreak="0">
    <w:nsid w:val="665B7EDE"/>
    <w:multiLevelType w:val="hybridMultilevel"/>
    <w:tmpl w:val="8496E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3F2307"/>
    <w:multiLevelType w:val="hybridMultilevel"/>
    <w:tmpl w:val="75F6F3C2"/>
    <w:lvl w:ilvl="0" w:tplc="6B5873A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2F02C1"/>
    <w:multiLevelType w:val="hybridMultilevel"/>
    <w:tmpl w:val="AE8A541C"/>
    <w:lvl w:ilvl="0" w:tplc="AF3E7A38">
      <w:start w:val="1"/>
      <w:numFmt w:val="bullet"/>
      <w:lvlText w:val="-"/>
      <w:lvlJc w:val="left"/>
      <w:pPr>
        <w:ind w:left="576" w:hanging="360"/>
      </w:pPr>
      <w:rPr>
        <w:rFonts w:ascii="Times New Roman" w:hAnsi="Times New Roman" w:cs="Times New Roman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1" w15:restartNumberingAfterBreak="0">
    <w:nsid w:val="6D605819"/>
    <w:multiLevelType w:val="multilevel"/>
    <w:tmpl w:val="EE54B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EB21E5"/>
    <w:multiLevelType w:val="hybridMultilevel"/>
    <w:tmpl w:val="0B4A9550"/>
    <w:lvl w:ilvl="0" w:tplc="6B5873A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0E2B35"/>
    <w:multiLevelType w:val="hybridMultilevel"/>
    <w:tmpl w:val="98D48258"/>
    <w:lvl w:ilvl="0" w:tplc="AC444F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9B4E2A"/>
    <w:multiLevelType w:val="hybridMultilevel"/>
    <w:tmpl w:val="6BBA21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6E1301"/>
    <w:multiLevelType w:val="hybridMultilevel"/>
    <w:tmpl w:val="8496E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3420CC"/>
    <w:multiLevelType w:val="hybridMultilevel"/>
    <w:tmpl w:val="E7B80C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7" w15:restartNumberingAfterBreak="0">
    <w:nsid w:val="771B2172"/>
    <w:multiLevelType w:val="hybridMultilevel"/>
    <w:tmpl w:val="06E6EE5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72E7AA2"/>
    <w:multiLevelType w:val="hybridMultilevel"/>
    <w:tmpl w:val="E7DA3E14"/>
    <w:lvl w:ilvl="0" w:tplc="E74C078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A02DFF"/>
    <w:multiLevelType w:val="hybridMultilevel"/>
    <w:tmpl w:val="41A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916810">
    <w:abstractNumId w:val="52"/>
  </w:num>
  <w:num w:numId="2" w16cid:durableId="1787961348">
    <w:abstractNumId w:val="0"/>
  </w:num>
  <w:num w:numId="3" w16cid:durableId="724792962">
    <w:abstractNumId w:val="1"/>
  </w:num>
  <w:num w:numId="4" w16cid:durableId="612982804">
    <w:abstractNumId w:val="2"/>
  </w:num>
  <w:num w:numId="5" w16cid:durableId="2047869865">
    <w:abstractNumId w:val="3"/>
  </w:num>
  <w:num w:numId="6" w16cid:durableId="764693136">
    <w:abstractNumId w:val="8"/>
  </w:num>
  <w:num w:numId="7" w16cid:durableId="1995989861">
    <w:abstractNumId w:val="4"/>
  </w:num>
  <w:num w:numId="8" w16cid:durableId="176887840">
    <w:abstractNumId w:val="5"/>
  </w:num>
  <w:num w:numId="9" w16cid:durableId="339553874">
    <w:abstractNumId w:val="6"/>
  </w:num>
  <w:num w:numId="10" w16cid:durableId="219561557">
    <w:abstractNumId w:val="7"/>
  </w:num>
  <w:num w:numId="11" w16cid:durableId="1645966088">
    <w:abstractNumId w:val="9"/>
  </w:num>
  <w:num w:numId="12" w16cid:durableId="1330333101">
    <w:abstractNumId w:val="41"/>
  </w:num>
  <w:num w:numId="13" w16cid:durableId="1201168283">
    <w:abstractNumId w:val="33"/>
  </w:num>
  <w:num w:numId="14" w16cid:durableId="942420236">
    <w:abstractNumId w:val="42"/>
  </w:num>
  <w:num w:numId="15" w16cid:durableId="1188177439">
    <w:abstractNumId w:val="24"/>
  </w:num>
  <w:num w:numId="16" w16cid:durableId="1206172">
    <w:abstractNumId w:val="42"/>
    <w:lvlOverride w:ilvl="0">
      <w:startOverride w:val="1"/>
    </w:lvlOverride>
  </w:num>
  <w:num w:numId="17" w16cid:durableId="1702590773">
    <w:abstractNumId w:val="42"/>
    <w:lvlOverride w:ilvl="0">
      <w:startOverride w:val="1"/>
    </w:lvlOverride>
  </w:num>
  <w:num w:numId="18" w16cid:durableId="69040787">
    <w:abstractNumId w:val="42"/>
    <w:lvlOverride w:ilvl="0">
      <w:startOverride w:val="1"/>
    </w:lvlOverride>
  </w:num>
  <w:num w:numId="19" w16cid:durableId="1281960965">
    <w:abstractNumId w:val="42"/>
    <w:lvlOverride w:ilvl="0">
      <w:startOverride w:val="1"/>
    </w:lvlOverride>
  </w:num>
  <w:num w:numId="20" w16cid:durableId="1621565328">
    <w:abstractNumId w:val="48"/>
  </w:num>
  <w:num w:numId="21" w16cid:durableId="1394617813">
    <w:abstractNumId w:val="13"/>
  </w:num>
  <w:num w:numId="22" w16cid:durableId="1435124840">
    <w:abstractNumId w:val="67"/>
  </w:num>
  <w:num w:numId="23" w16cid:durableId="277100846">
    <w:abstractNumId w:val="55"/>
  </w:num>
  <w:num w:numId="24" w16cid:durableId="1109817301">
    <w:abstractNumId w:val="68"/>
  </w:num>
  <w:num w:numId="25" w16cid:durableId="691880675">
    <w:abstractNumId w:val="38"/>
  </w:num>
  <w:num w:numId="26" w16cid:durableId="933518863">
    <w:abstractNumId w:val="37"/>
  </w:num>
  <w:num w:numId="27" w16cid:durableId="488715264">
    <w:abstractNumId w:val="26"/>
  </w:num>
  <w:num w:numId="28" w16cid:durableId="679162599">
    <w:abstractNumId w:val="54"/>
  </w:num>
  <w:num w:numId="29" w16cid:durableId="1029451770">
    <w:abstractNumId w:val="51"/>
  </w:num>
  <w:num w:numId="30" w16cid:durableId="669914688">
    <w:abstractNumId w:val="16"/>
  </w:num>
  <w:num w:numId="31" w16cid:durableId="649988686">
    <w:abstractNumId w:val="18"/>
  </w:num>
  <w:num w:numId="32" w16cid:durableId="1370107053">
    <w:abstractNumId w:val="69"/>
  </w:num>
  <w:num w:numId="33" w16cid:durableId="102305366">
    <w:abstractNumId w:val="29"/>
  </w:num>
  <w:num w:numId="34" w16cid:durableId="1256599905">
    <w:abstractNumId w:val="60"/>
  </w:num>
  <w:num w:numId="35" w16cid:durableId="2012877096">
    <w:abstractNumId w:val="23"/>
  </w:num>
  <w:num w:numId="36" w16cid:durableId="519201179">
    <w:abstractNumId w:val="50"/>
  </w:num>
  <w:num w:numId="37" w16cid:durableId="271012399">
    <w:abstractNumId w:val="40"/>
  </w:num>
  <w:num w:numId="38" w16cid:durableId="1054740714">
    <w:abstractNumId w:val="62"/>
  </w:num>
  <w:num w:numId="39" w16cid:durableId="1622344644">
    <w:abstractNumId w:val="21"/>
  </w:num>
  <w:num w:numId="40" w16cid:durableId="1627657565">
    <w:abstractNumId w:val="59"/>
  </w:num>
  <w:num w:numId="41" w16cid:durableId="1906452547">
    <w:abstractNumId w:val="46"/>
  </w:num>
  <w:num w:numId="42" w16cid:durableId="476265942">
    <w:abstractNumId w:val="34"/>
  </w:num>
  <w:num w:numId="43" w16cid:durableId="1919435855">
    <w:abstractNumId w:val="43"/>
  </w:num>
  <w:num w:numId="44" w16cid:durableId="1277447184">
    <w:abstractNumId w:val="39"/>
  </w:num>
  <w:num w:numId="45" w16cid:durableId="908030659">
    <w:abstractNumId w:val="63"/>
  </w:num>
  <w:num w:numId="46" w16cid:durableId="659038560">
    <w:abstractNumId w:val="31"/>
  </w:num>
  <w:num w:numId="47" w16cid:durableId="1815442844">
    <w:abstractNumId w:val="28"/>
  </w:num>
  <w:num w:numId="48" w16cid:durableId="1671446577">
    <w:abstractNumId w:val="45"/>
  </w:num>
  <w:num w:numId="49" w16cid:durableId="1351449480">
    <w:abstractNumId w:val="57"/>
  </w:num>
  <w:num w:numId="50" w16cid:durableId="291179984">
    <w:abstractNumId w:val="27"/>
  </w:num>
  <w:num w:numId="51" w16cid:durableId="1740206737">
    <w:abstractNumId w:val="66"/>
  </w:num>
  <w:num w:numId="52" w16cid:durableId="1950430268">
    <w:abstractNumId w:val="25"/>
  </w:num>
  <w:num w:numId="53" w16cid:durableId="1897012953">
    <w:abstractNumId w:val="32"/>
  </w:num>
  <w:num w:numId="54" w16cid:durableId="17704980">
    <w:abstractNumId w:val="36"/>
  </w:num>
  <w:num w:numId="55" w16cid:durableId="2014065700">
    <w:abstractNumId w:val="22"/>
  </w:num>
  <w:num w:numId="56" w16cid:durableId="1438016386">
    <w:abstractNumId w:val="47"/>
  </w:num>
  <w:num w:numId="57" w16cid:durableId="1640452668">
    <w:abstractNumId w:val="17"/>
  </w:num>
  <w:num w:numId="58" w16cid:durableId="729305587">
    <w:abstractNumId w:val="56"/>
  </w:num>
  <w:num w:numId="59" w16cid:durableId="642198810">
    <w:abstractNumId w:val="12"/>
  </w:num>
  <w:num w:numId="60" w16cid:durableId="993145685">
    <w:abstractNumId w:val="61"/>
  </w:num>
  <w:num w:numId="61" w16cid:durableId="451170886">
    <w:abstractNumId w:val="14"/>
  </w:num>
  <w:num w:numId="62" w16cid:durableId="816804680">
    <w:abstractNumId w:val="20"/>
  </w:num>
  <w:num w:numId="63" w16cid:durableId="1181553473">
    <w:abstractNumId w:val="53"/>
  </w:num>
  <w:num w:numId="64" w16cid:durableId="1229920193">
    <w:abstractNumId w:val="49"/>
  </w:num>
  <w:num w:numId="65" w16cid:durableId="1689670621">
    <w:abstractNumId w:val="11"/>
  </w:num>
  <w:num w:numId="66" w16cid:durableId="539125386">
    <w:abstractNumId w:val="10"/>
  </w:num>
  <w:num w:numId="67" w16cid:durableId="1938292953">
    <w:abstractNumId w:val="30"/>
  </w:num>
  <w:num w:numId="68" w16cid:durableId="206576202">
    <w:abstractNumId w:val="44"/>
  </w:num>
  <w:num w:numId="69" w16cid:durableId="1317608733">
    <w:abstractNumId w:val="58"/>
  </w:num>
  <w:num w:numId="70" w16cid:durableId="1876310227">
    <w:abstractNumId w:val="64"/>
  </w:num>
  <w:num w:numId="71" w16cid:durableId="836728687">
    <w:abstractNumId w:val="35"/>
  </w:num>
  <w:num w:numId="72" w16cid:durableId="640497650">
    <w:abstractNumId w:val="15"/>
  </w:num>
  <w:num w:numId="73" w16cid:durableId="1922641065">
    <w:abstractNumId w:val="19"/>
  </w:num>
  <w:num w:numId="74" w16cid:durableId="341124818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F8"/>
    <w:rsid w:val="00000A69"/>
    <w:rsid w:val="000079E2"/>
    <w:rsid w:val="0001038E"/>
    <w:rsid w:val="00011E02"/>
    <w:rsid w:val="0001764C"/>
    <w:rsid w:val="00017ED2"/>
    <w:rsid w:val="00020F9F"/>
    <w:rsid w:val="00021DBF"/>
    <w:rsid w:val="00023BFD"/>
    <w:rsid w:val="00036981"/>
    <w:rsid w:val="00041569"/>
    <w:rsid w:val="00042615"/>
    <w:rsid w:val="000449AD"/>
    <w:rsid w:val="0004588B"/>
    <w:rsid w:val="00052AC9"/>
    <w:rsid w:val="00055A3C"/>
    <w:rsid w:val="00060B06"/>
    <w:rsid w:val="00063A81"/>
    <w:rsid w:val="000701AE"/>
    <w:rsid w:val="00071E31"/>
    <w:rsid w:val="000756C0"/>
    <w:rsid w:val="00075B3A"/>
    <w:rsid w:val="000847F1"/>
    <w:rsid w:val="000864A8"/>
    <w:rsid w:val="000A1BC8"/>
    <w:rsid w:val="000A2690"/>
    <w:rsid w:val="000A3357"/>
    <w:rsid w:val="000A342A"/>
    <w:rsid w:val="000A390A"/>
    <w:rsid w:val="000B035F"/>
    <w:rsid w:val="000B6DC0"/>
    <w:rsid w:val="000B6EBE"/>
    <w:rsid w:val="000E57F3"/>
    <w:rsid w:val="000E615C"/>
    <w:rsid w:val="000F318A"/>
    <w:rsid w:val="000F4A87"/>
    <w:rsid w:val="000F6673"/>
    <w:rsid w:val="000F7499"/>
    <w:rsid w:val="00100A51"/>
    <w:rsid w:val="001107C5"/>
    <w:rsid w:val="00111B5E"/>
    <w:rsid w:val="00113156"/>
    <w:rsid w:val="001145AC"/>
    <w:rsid w:val="00115AF1"/>
    <w:rsid w:val="00116AE0"/>
    <w:rsid w:val="00116DF3"/>
    <w:rsid w:val="00121BAB"/>
    <w:rsid w:val="00135982"/>
    <w:rsid w:val="00142361"/>
    <w:rsid w:val="00147582"/>
    <w:rsid w:val="00147F87"/>
    <w:rsid w:val="00155F12"/>
    <w:rsid w:val="001603D6"/>
    <w:rsid w:val="00167764"/>
    <w:rsid w:val="00176403"/>
    <w:rsid w:val="001809DE"/>
    <w:rsid w:val="00182F98"/>
    <w:rsid w:val="00183888"/>
    <w:rsid w:val="00187E5C"/>
    <w:rsid w:val="00190437"/>
    <w:rsid w:val="00190DB1"/>
    <w:rsid w:val="00190FF2"/>
    <w:rsid w:val="00191F9D"/>
    <w:rsid w:val="001935A9"/>
    <w:rsid w:val="0019535C"/>
    <w:rsid w:val="0019658D"/>
    <w:rsid w:val="001A0739"/>
    <w:rsid w:val="001A09C7"/>
    <w:rsid w:val="001A4D1E"/>
    <w:rsid w:val="001A528E"/>
    <w:rsid w:val="001A58AC"/>
    <w:rsid w:val="001A6916"/>
    <w:rsid w:val="001B38D5"/>
    <w:rsid w:val="001B56E5"/>
    <w:rsid w:val="001C0B1E"/>
    <w:rsid w:val="001C6FF2"/>
    <w:rsid w:val="001D07AC"/>
    <w:rsid w:val="001D273E"/>
    <w:rsid w:val="001D3C03"/>
    <w:rsid w:val="001D3DDF"/>
    <w:rsid w:val="001E1356"/>
    <w:rsid w:val="001E25FB"/>
    <w:rsid w:val="001E6151"/>
    <w:rsid w:val="001F06A2"/>
    <w:rsid w:val="001F54CC"/>
    <w:rsid w:val="001F6697"/>
    <w:rsid w:val="00200179"/>
    <w:rsid w:val="00206FFA"/>
    <w:rsid w:val="002105F5"/>
    <w:rsid w:val="002160B5"/>
    <w:rsid w:val="002203D6"/>
    <w:rsid w:val="00221AAE"/>
    <w:rsid w:val="00223CD3"/>
    <w:rsid w:val="002254BA"/>
    <w:rsid w:val="0023176C"/>
    <w:rsid w:val="0023226D"/>
    <w:rsid w:val="00234648"/>
    <w:rsid w:val="00234B28"/>
    <w:rsid w:val="00235041"/>
    <w:rsid w:val="00242066"/>
    <w:rsid w:val="00242A56"/>
    <w:rsid w:val="00244947"/>
    <w:rsid w:val="00244AEF"/>
    <w:rsid w:val="00245A1A"/>
    <w:rsid w:val="00251F36"/>
    <w:rsid w:val="00252047"/>
    <w:rsid w:val="00252A51"/>
    <w:rsid w:val="002568EB"/>
    <w:rsid w:val="0025785D"/>
    <w:rsid w:val="002623FC"/>
    <w:rsid w:val="0026465C"/>
    <w:rsid w:val="002673F5"/>
    <w:rsid w:val="00274B04"/>
    <w:rsid w:val="00275A3C"/>
    <w:rsid w:val="00282140"/>
    <w:rsid w:val="00282892"/>
    <w:rsid w:val="002838F3"/>
    <w:rsid w:val="00286E8B"/>
    <w:rsid w:val="00287EEE"/>
    <w:rsid w:val="002911A8"/>
    <w:rsid w:val="00292487"/>
    <w:rsid w:val="00294EF3"/>
    <w:rsid w:val="002A00D1"/>
    <w:rsid w:val="002A0235"/>
    <w:rsid w:val="002A4C7A"/>
    <w:rsid w:val="002B15B7"/>
    <w:rsid w:val="002B3544"/>
    <w:rsid w:val="002B4B4E"/>
    <w:rsid w:val="002B6C7A"/>
    <w:rsid w:val="002C02C9"/>
    <w:rsid w:val="002C672F"/>
    <w:rsid w:val="002D4EB4"/>
    <w:rsid w:val="002D4ED5"/>
    <w:rsid w:val="002E0019"/>
    <w:rsid w:val="002E06D7"/>
    <w:rsid w:val="002E2871"/>
    <w:rsid w:val="002E2951"/>
    <w:rsid w:val="002E378A"/>
    <w:rsid w:val="002E7532"/>
    <w:rsid w:val="002E791B"/>
    <w:rsid w:val="0030517E"/>
    <w:rsid w:val="00305EE5"/>
    <w:rsid w:val="0031030C"/>
    <w:rsid w:val="003125A4"/>
    <w:rsid w:val="0031377E"/>
    <w:rsid w:val="00313839"/>
    <w:rsid w:val="0032007F"/>
    <w:rsid w:val="003224D1"/>
    <w:rsid w:val="00323B78"/>
    <w:rsid w:val="00324308"/>
    <w:rsid w:val="0032527B"/>
    <w:rsid w:val="00326B98"/>
    <w:rsid w:val="003316C0"/>
    <w:rsid w:val="00334E78"/>
    <w:rsid w:val="0034479D"/>
    <w:rsid w:val="003517DA"/>
    <w:rsid w:val="003538A4"/>
    <w:rsid w:val="0036102F"/>
    <w:rsid w:val="00361A74"/>
    <w:rsid w:val="003711B7"/>
    <w:rsid w:val="00376959"/>
    <w:rsid w:val="00376F19"/>
    <w:rsid w:val="003771D8"/>
    <w:rsid w:val="00380B34"/>
    <w:rsid w:val="0038231D"/>
    <w:rsid w:val="0038727C"/>
    <w:rsid w:val="00397520"/>
    <w:rsid w:val="00397958"/>
    <w:rsid w:val="00397A71"/>
    <w:rsid w:val="003A328D"/>
    <w:rsid w:val="003A4932"/>
    <w:rsid w:val="003B1329"/>
    <w:rsid w:val="003B46DC"/>
    <w:rsid w:val="003B579B"/>
    <w:rsid w:val="003B57E3"/>
    <w:rsid w:val="003C01B3"/>
    <w:rsid w:val="003C160A"/>
    <w:rsid w:val="003C29CE"/>
    <w:rsid w:val="003D2878"/>
    <w:rsid w:val="003D428C"/>
    <w:rsid w:val="003D50AE"/>
    <w:rsid w:val="003D6D9D"/>
    <w:rsid w:val="003E3C3D"/>
    <w:rsid w:val="003E5338"/>
    <w:rsid w:val="003F0FC9"/>
    <w:rsid w:val="003F3658"/>
    <w:rsid w:val="003F44BD"/>
    <w:rsid w:val="003F665E"/>
    <w:rsid w:val="003F7468"/>
    <w:rsid w:val="00400C45"/>
    <w:rsid w:val="00402CFC"/>
    <w:rsid w:val="004042FF"/>
    <w:rsid w:val="00405FEF"/>
    <w:rsid w:val="00410699"/>
    <w:rsid w:val="00417006"/>
    <w:rsid w:val="0042499F"/>
    <w:rsid w:val="00425B0A"/>
    <w:rsid w:val="00426101"/>
    <w:rsid w:val="00434F79"/>
    <w:rsid w:val="004442FB"/>
    <w:rsid w:val="00444C68"/>
    <w:rsid w:val="00445EED"/>
    <w:rsid w:val="00446437"/>
    <w:rsid w:val="00447FAB"/>
    <w:rsid w:val="00451889"/>
    <w:rsid w:val="00454E80"/>
    <w:rsid w:val="00460DC7"/>
    <w:rsid w:val="0046217A"/>
    <w:rsid w:val="00475E82"/>
    <w:rsid w:val="00483023"/>
    <w:rsid w:val="00483616"/>
    <w:rsid w:val="00483CB0"/>
    <w:rsid w:val="0048507C"/>
    <w:rsid w:val="004A256D"/>
    <w:rsid w:val="004A2EE7"/>
    <w:rsid w:val="004A3B55"/>
    <w:rsid w:val="004A3BFF"/>
    <w:rsid w:val="004A4B79"/>
    <w:rsid w:val="004A63C4"/>
    <w:rsid w:val="004B32B7"/>
    <w:rsid w:val="004B4D72"/>
    <w:rsid w:val="004B640C"/>
    <w:rsid w:val="004C0517"/>
    <w:rsid w:val="004C20C7"/>
    <w:rsid w:val="004C647D"/>
    <w:rsid w:val="004D18F9"/>
    <w:rsid w:val="004D4B04"/>
    <w:rsid w:val="004D51DB"/>
    <w:rsid w:val="004D702C"/>
    <w:rsid w:val="004D716E"/>
    <w:rsid w:val="004E04BB"/>
    <w:rsid w:val="004F79B2"/>
    <w:rsid w:val="0050083A"/>
    <w:rsid w:val="00502E2D"/>
    <w:rsid w:val="00503FB1"/>
    <w:rsid w:val="00505F83"/>
    <w:rsid w:val="00507730"/>
    <w:rsid w:val="00507BA7"/>
    <w:rsid w:val="00512446"/>
    <w:rsid w:val="00514524"/>
    <w:rsid w:val="0052034A"/>
    <w:rsid w:val="00523C49"/>
    <w:rsid w:val="00525004"/>
    <w:rsid w:val="00526A19"/>
    <w:rsid w:val="00534EDA"/>
    <w:rsid w:val="0053797B"/>
    <w:rsid w:val="0054197A"/>
    <w:rsid w:val="005426C8"/>
    <w:rsid w:val="00545A00"/>
    <w:rsid w:val="00553328"/>
    <w:rsid w:val="00556BFE"/>
    <w:rsid w:val="005571EC"/>
    <w:rsid w:val="00557AAA"/>
    <w:rsid w:val="005706A9"/>
    <w:rsid w:val="00570794"/>
    <w:rsid w:val="005710CE"/>
    <w:rsid w:val="00576058"/>
    <w:rsid w:val="00577A5E"/>
    <w:rsid w:val="00581CCB"/>
    <w:rsid w:val="00582074"/>
    <w:rsid w:val="00582FB0"/>
    <w:rsid w:val="00584D89"/>
    <w:rsid w:val="005866C1"/>
    <w:rsid w:val="00590704"/>
    <w:rsid w:val="00593749"/>
    <w:rsid w:val="005965C5"/>
    <w:rsid w:val="005A5A58"/>
    <w:rsid w:val="005A79F4"/>
    <w:rsid w:val="005B0A9D"/>
    <w:rsid w:val="005B463B"/>
    <w:rsid w:val="005C0526"/>
    <w:rsid w:val="005C3989"/>
    <w:rsid w:val="005C6EBF"/>
    <w:rsid w:val="005D0C7F"/>
    <w:rsid w:val="005E2C8D"/>
    <w:rsid w:val="005E6A3E"/>
    <w:rsid w:val="005E7FEC"/>
    <w:rsid w:val="005F2640"/>
    <w:rsid w:val="005F4C9B"/>
    <w:rsid w:val="006025DD"/>
    <w:rsid w:val="00603114"/>
    <w:rsid w:val="00614C3C"/>
    <w:rsid w:val="00616A7F"/>
    <w:rsid w:val="00617ACD"/>
    <w:rsid w:val="006205B2"/>
    <w:rsid w:val="006304AD"/>
    <w:rsid w:val="00630512"/>
    <w:rsid w:val="006325C3"/>
    <w:rsid w:val="00635958"/>
    <w:rsid w:val="0064620D"/>
    <w:rsid w:val="00651080"/>
    <w:rsid w:val="00654300"/>
    <w:rsid w:val="006550FB"/>
    <w:rsid w:val="00655989"/>
    <w:rsid w:val="00655ED3"/>
    <w:rsid w:val="006652E2"/>
    <w:rsid w:val="0067348F"/>
    <w:rsid w:val="00686253"/>
    <w:rsid w:val="006918C5"/>
    <w:rsid w:val="0069656F"/>
    <w:rsid w:val="00696570"/>
    <w:rsid w:val="00697F1F"/>
    <w:rsid w:val="006A135D"/>
    <w:rsid w:val="006A47D7"/>
    <w:rsid w:val="006B1056"/>
    <w:rsid w:val="006B3BC1"/>
    <w:rsid w:val="006B7EC6"/>
    <w:rsid w:val="006C1680"/>
    <w:rsid w:val="006D1AC6"/>
    <w:rsid w:val="006D4BD5"/>
    <w:rsid w:val="006D5B68"/>
    <w:rsid w:val="006D6172"/>
    <w:rsid w:val="006E0057"/>
    <w:rsid w:val="006E34DB"/>
    <w:rsid w:val="006E5C57"/>
    <w:rsid w:val="006E7D84"/>
    <w:rsid w:val="006F459D"/>
    <w:rsid w:val="00703512"/>
    <w:rsid w:val="007046CB"/>
    <w:rsid w:val="00704EA9"/>
    <w:rsid w:val="00705AA0"/>
    <w:rsid w:val="00707477"/>
    <w:rsid w:val="007079A6"/>
    <w:rsid w:val="00715D21"/>
    <w:rsid w:val="00717B73"/>
    <w:rsid w:val="00723B5E"/>
    <w:rsid w:val="007244B3"/>
    <w:rsid w:val="0072481E"/>
    <w:rsid w:val="00725114"/>
    <w:rsid w:val="00725FAE"/>
    <w:rsid w:val="00726D7A"/>
    <w:rsid w:val="00730898"/>
    <w:rsid w:val="00731D3E"/>
    <w:rsid w:val="00736AD1"/>
    <w:rsid w:val="00737C3B"/>
    <w:rsid w:val="00743FC3"/>
    <w:rsid w:val="00746D6E"/>
    <w:rsid w:val="007475A4"/>
    <w:rsid w:val="00747A2E"/>
    <w:rsid w:val="0075626F"/>
    <w:rsid w:val="0075718A"/>
    <w:rsid w:val="0076016F"/>
    <w:rsid w:val="0076431A"/>
    <w:rsid w:val="00764401"/>
    <w:rsid w:val="00774551"/>
    <w:rsid w:val="007752B2"/>
    <w:rsid w:val="00781D64"/>
    <w:rsid w:val="0078220E"/>
    <w:rsid w:val="00785390"/>
    <w:rsid w:val="00795C6A"/>
    <w:rsid w:val="00796BB2"/>
    <w:rsid w:val="007A21FE"/>
    <w:rsid w:val="007A2A6B"/>
    <w:rsid w:val="007A42C4"/>
    <w:rsid w:val="007B3F8A"/>
    <w:rsid w:val="007C057F"/>
    <w:rsid w:val="007C1C99"/>
    <w:rsid w:val="007E0862"/>
    <w:rsid w:val="007E1CDE"/>
    <w:rsid w:val="007E3910"/>
    <w:rsid w:val="007E76E8"/>
    <w:rsid w:val="007F3F61"/>
    <w:rsid w:val="00803163"/>
    <w:rsid w:val="00807D54"/>
    <w:rsid w:val="008131E9"/>
    <w:rsid w:val="00813A6E"/>
    <w:rsid w:val="008141FC"/>
    <w:rsid w:val="008350D0"/>
    <w:rsid w:val="00836C0A"/>
    <w:rsid w:val="00842B2E"/>
    <w:rsid w:val="008435D5"/>
    <w:rsid w:val="008514EE"/>
    <w:rsid w:val="00857C9F"/>
    <w:rsid w:val="00861337"/>
    <w:rsid w:val="00863DFE"/>
    <w:rsid w:val="008644D5"/>
    <w:rsid w:val="008724E2"/>
    <w:rsid w:val="00876A12"/>
    <w:rsid w:val="00876FCA"/>
    <w:rsid w:val="00880A34"/>
    <w:rsid w:val="00881799"/>
    <w:rsid w:val="008840E8"/>
    <w:rsid w:val="00886520"/>
    <w:rsid w:val="00891A0C"/>
    <w:rsid w:val="00891B33"/>
    <w:rsid w:val="00893576"/>
    <w:rsid w:val="008A18C8"/>
    <w:rsid w:val="008B3A90"/>
    <w:rsid w:val="008C0F3C"/>
    <w:rsid w:val="008C78EE"/>
    <w:rsid w:val="008D55AC"/>
    <w:rsid w:val="008D5B7B"/>
    <w:rsid w:val="008E05E0"/>
    <w:rsid w:val="008E6E30"/>
    <w:rsid w:val="008E7A4A"/>
    <w:rsid w:val="008F0E8F"/>
    <w:rsid w:val="008F1A3D"/>
    <w:rsid w:val="008F316C"/>
    <w:rsid w:val="008F4676"/>
    <w:rsid w:val="008F5511"/>
    <w:rsid w:val="00903275"/>
    <w:rsid w:val="0090641D"/>
    <w:rsid w:val="009120EC"/>
    <w:rsid w:val="009161C3"/>
    <w:rsid w:val="009211E3"/>
    <w:rsid w:val="0092175E"/>
    <w:rsid w:val="00922BA5"/>
    <w:rsid w:val="00925ABB"/>
    <w:rsid w:val="00931772"/>
    <w:rsid w:val="00935808"/>
    <w:rsid w:val="00936BAC"/>
    <w:rsid w:val="00937417"/>
    <w:rsid w:val="00945896"/>
    <w:rsid w:val="00945F4A"/>
    <w:rsid w:val="00946F25"/>
    <w:rsid w:val="00963459"/>
    <w:rsid w:val="00966152"/>
    <w:rsid w:val="0096769A"/>
    <w:rsid w:val="009747EA"/>
    <w:rsid w:val="00974BEC"/>
    <w:rsid w:val="00993DDD"/>
    <w:rsid w:val="009947C7"/>
    <w:rsid w:val="00996FF2"/>
    <w:rsid w:val="00997E1F"/>
    <w:rsid w:val="009A1BC3"/>
    <w:rsid w:val="009A4B76"/>
    <w:rsid w:val="009B1EFA"/>
    <w:rsid w:val="009B21ED"/>
    <w:rsid w:val="009C56D2"/>
    <w:rsid w:val="009C7139"/>
    <w:rsid w:val="009C73B7"/>
    <w:rsid w:val="009D4345"/>
    <w:rsid w:val="009D5D2C"/>
    <w:rsid w:val="009D637A"/>
    <w:rsid w:val="009E46B3"/>
    <w:rsid w:val="009F2064"/>
    <w:rsid w:val="009F4069"/>
    <w:rsid w:val="009F6884"/>
    <w:rsid w:val="00A063BE"/>
    <w:rsid w:val="00A17C99"/>
    <w:rsid w:val="00A22268"/>
    <w:rsid w:val="00A2482A"/>
    <w:rsid w:val="00A25B54"/>
    <w:rsid w:val="00A25FEE"/>
    <w:rsid w:val="00A26B6F"/>
    <w:rsid w:val="00A500A5"/>
    <w:rsid w:val="00A50B03"/>
    <w:rsid w:val="00A51A81"/>
    <w:rsid w:val="00A5337E"/>
    <w:rsid w:val="00A53B8E"/>
    <w:rsid w:val="00A55388"/>
    <w:rsid w:val="00A72345"/>
    <w:rsid w:val="00A72455"/>
    <w:rsid w:val="00A77006"/>
    <w:rsid w:val="00A80F0B"/>
    <w:rsid w:val="00A84FB7"/>
    <w:rsid w:val="00A86745"/>
    <w:rsid w:val="00A96494"/>
    <w:rsid w:val="00A976AC"/>
    <w:rsid w:val="00AA26E7"/>
    <w:rsid w:val="00AA62FF"/>
    <w:rsid w:val="00AB76A8"/>
    <w:rsid w:val="00AC0131"/>
    <w:rsid w:val="00AC381F"/>
    <w:rsid w:val="00AC6D9F"/>
    <w:rsid w:val="00AC7135"/>
    <w:rsid w:val="00AD2585"/>
    <w:rsid w:val="00AE1A8D"/>
    <w:rsid w:val="00AE3C72"/>
    <w:rsid w:val="00AE55DD"/>
    <w:rsid w:val="00AE5FA1"/>
    <w:rsid w:val="00AE7C89"/>
    <w:rsid w:val="00AF0E4E"/>
    <w:rsid w:val="00AF3BEC"/>
    <w:rsid w:val="00AF4701"/>
    <w:rsid w:val="00AF6FDF"/>
    <w:rsid w:val="00B01112"/>
    <w:rsid w:val="00B01A6F"/>
    <w:rsid w:val="00B12D59"/>
    <w:rsid w:val="00B132C7"/>
    <w:rsid w:val="00B1722F"/>
    <w:rsid w:val="00B2569E"/>
    <w:rsid w:val="00B31CA8"/>
    <w:rsid w:val="00B4407C"/>
    <w:rsid w:val="00B477F5"/>
    <w:rsid w:val="00B47CFB"/>
    <w:rsid w:val="00B54A79"/>
    <w:rsid w:val="00B57DDC"/>
    <w:rsid w:val="00B604E8"/>
    <w:rsid w:val="00B60BD2"/>
    <w:rsid w:val="00B625E6"/>
    <w:rsid w:val="00B62AAE"/>
    <w:rsid w:val="00B6398C"/>
    <w:rsid w:val="00B6438D"/>
    <w:rsid w:val="00B668F0"/>
    <w:rsid w:val="00B72C46"/>
    <w:rsid w:val="00B8357F"/>
    <w:rsid w:val="00B878F4"/>
    <w:rsid w:val="00B945B5"/>
    <w:rsid w:val="00B959F8"/>
    <w:rsid w:val="00B95EE6"/>
    <w:rsid w:val="00BA1A4C"/>
    <w:rsid w:val="00BA418C"/>
    <w:rsid w:val="00BA685A"/>
    <w:rsid w:val="00BA6B12"/>
    <w:rsid w:val="00BC03B6"/>
    <w:rsid w:val="00BC2DD8"/>
    <w:rsid w:val="00BC63E5"/>
    <w:rsid w:val="00BD408B"/>
    <w:rsid w:val="00BE1CBB"/>
    <w:rsid w:val="00BE74CD"/>
    <w:rsid w:val="00BE7D2A"/>
    <w:rsid w:val="00BF2F7D"/>
    <w:rsid w:val="00BF48B6"/>
    <w:rsid w:val="00C039A9"/>
    <w:rsid w:val="00C03F12"/>
    <w:rsid w:val="00C15F00"/>
    <w:rsid w:val="00C21B5E"/>
    <w:rsid w:val="00C35F2D"/>
    <w:rsid w:val="00C361DB"/>
    <w:rsid w:val="00C4579D"/>
    <w:rsid w:val="00C67CF9"/>
    <w:rsid w:val="00C72A31"/>
    <w:rsid w:val="00C72B26"/>
    <w:rsid w:val="00C73F07"/>
    <w:rsid w:val="00C7450A"/>
    <w:rsid w:val="00C74BE2"/>
    <w:rsid w:val="00C751C8"/>
    <w:rsid w:val="00C76329"/>
    <w:rsid w:val="00C76FD2"/>
    <w:rsid w:val="00C77FE7"/>
    <w:rsid w:val="00C80E35"/>
    <w:rsid w:val="00C86F12"/>
    <w:rsid w:val="00C9032D"/>
    <w:rsid w:val="00C93A12"/>
    <w:rsid w:val="00CA13F6"/>
    <w:rsid w:val="00CA1431"/>
    <w:rsid w:val="00CA16F2"/>
    <w:rsid w:val="00CA7A5E"/>
    <w:rsid w:val="00CB2874"/>
    <w:rsid w:val="00CB37D9"/>
    <w:rsid w:val="00CB55FB"/>
    <w:rsid w:val="00CB7854"/>
    <w:rsid w:val="00CC3F62"/>
    <w:rsid w:val="00CE2925"/>
    <w:rsid w:val="00CE2E3A"/>
    <w:rsid w:val="00CE7ECE"/>
    <w:rsid w:val="00CF0148"/>
    <w:rsid w:val="00CF1CA9"/>
    <w:rsid w:val="00CF652C"/>
    <w:rsid w:val="00D100E9"/>
    <w:rsid w:val="00D126E5"/>
    <w:rsid w:val="00D136AF"/>
    <w:rsid w:val="00D13834"/>
    <w:rsid w:val="00D142CC"/>
    <w:rsid w:val="00D14F43"/>
    <w:rsid w:val="00D176A4"/>
    <w:rsid w:val="00D20597"/>
    <w:rsid w:val="00D33DDF"/>
    <w:rsid w:val="00D35AE2"/>
    <w:rsid w:val="00D45ACE"/>
    <w:rsid w:val="00D54370"/>
    <w:rsid w:val="00D64D69"/>
    <w:rsid w:val="00D65632"/>
    <w:rsid w:val="00D725C7"/>
    <w:rsid w:val="00D72F25"/>
    <w:rsid w:val="00D73AB8"/>
    <w:rsid w:val="00D73EFB"/>
    <w:rsid w:val="00D845BC"/>
    <w:rsid w:val="00D84D23"/>
    <w:rsid w:val="00D91AD5"/>
    <w:rsid w:val="00D9782D"/>
    <w:rsid w:val="00DA1C49"/>
    <w:rsid w:val="00DA215B"/>
    <w:rsid w:val="00DA28E6"/>
    <w:rsid w:val="00DA40D5"/>
    <w:rsid w:val="00DA7E4A"/>
    <w:rsid w:val="00DC63A9"/>
    <w:rsid w:val="00DD2C57"/>
    <w:rsid w:val="00DD64A6"/>
    <w:rsid w:val="00DD7381"/>
    <w:rsid w:val="00DE6C8D"/>
    <w:rsid w:val="00DE71C8"/>
    <w:rsid w:val="00DF3BE2"/>
    <w:rsid w:val="00E10E12"/>
    <w:rsid w:val="00E22EBE"/>
    <w:rsid w:val="00E23446"/>
    <w:rsid w:val="00E33C6F"/>
    <w:rsid w:val="00E34A19"/>
    <w:rsid w:val="00E34BED"/>
    <w:rsid w:val="00E36A4F"/>
    <w:rsid w:val="00E441CD"/>
    <w:rsid w:val="00E44417"/>
    <w:rsid w:val="00E61208"/>
    <w:rsid w:val="00E6180F"/>
    <w:rsid w:val="00E62844"/>
    <w:rsid w:val="00E741C4"/>
    <w:rsid w:val="00E74EFC"/>
    <w:rsid w:val="00E9097A"/>
    <w:rsid w:val="00E90F94"/>
    <w:rsid w:val="00E95C48"/>
    <w:rsid w:val="00EA307E"/>
    <w:rsid w:val="00EC022A"/>
    <w:rsid w:val="00EC22D5"/>
    <w:rsid w:val="00EC251B"/>
    <w:rsid w:val="00EC38BA"/>
    <w:rsid w:val="00EC6968"/>
    <w:rsid w:val="00EC737B"/>
    <w:rsid w:val="00EE1B82"/>
    <w:rsid w:val="00EE5764"/>
    <w:rsid w:val="00EF1BB9"/>
    <w:rsid w:val="00EF2053"/>
    <w:rsid w:val="00EF44E9"/>
    <w:rsid w:val="00EF6FF0"/>
    <w:rsid w:val="00F00253"/>
    <w:rsid w:val="00F0143F"/>
    <w:rsid w:val="00F03374"/>
    <w:rsid w:val="00F0350A"/>
    <w:rsid w:val="00F0366C"/>
    <w:rsid w:val="00F05589"/>
    <w:rsid w:val="00F10839"/>
    <w:rsid w:val="00F16911"/>
    <w:rsid w:val="00F2250A"/>
    <w:rsid w:val="00F22FD8"/>
    <w:rsid w:val="00F3076F"/>
    <w:rsid w:val="00F31B23"/>
    <w:rsid w:val="00F31D85"/>
    <w:rsid w:val="00F42F0D"/>
    <w:rsid w:val="00F44E5D"/>
    <w:rsid w:val="00F5544F"/>
    <w:rsid w:val="00F611C7"/>
    <w:rsid w:val="00F62CC6"/>
    <w:rsid w:val="00F70E27"/>
    <w:rsid w:val="00F71129"/>
    <w:rsid w:val="00F725EB"/>
    <w:rsid w:val="00F7618C"/>
    <w:rsid w:val="00F801CF"/>
    <w:rsid w:val="00F82296"/>
    <w:rsid w:val="00F82CDE"/>
    <w:rsid w:val="00F86EA7"/>
    <w:rsid w:val="00F95444"/>
    <w:rsid w:val="00FA2951"/>
    <w:rsid w:val="00FA30CE"/>
    <w:rsid w:val="00FA3336"/>
    <w:rsid w:val="00FA753F"/>
    <w:rsid w:val="00FB6910"/>
    <w:rsid w:val="00FB7828"/>
    <w:rsid w:val="00FC2CC1"/>
    <w:rsid w:val="00FC32DC"/>
    <w:rsid w:val="00FC5766"/>
    <w:rsid w:val="00FC6FFE"/>
    <w:rsid w:val="00FD2877"/>
    <w:rsid w:val="00FD4B11"/>
    <w:rsid w:val="00FE1418"/>
    <w:rsid w:val="00FE3D2B"/>
    <w:rsid w:val="00F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F02E4"/>
  <w15:chartTrackingRefBased/>
  <w15:docId w15:val="{2A3CEBD0-1D91-F44F-8C8C-EEFCC7C3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7A"/>
    <w:pPr>
      <w:spacing w:before="40" w:after="40"/>
      <w:contextualSpacing/>
    </w:pPr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5EE6"/>
    <w:pPr>
      <w:spacing w:before="120" w:after="120"/>
      <w:jc w:val="center"/>
      <w:outlineLvl w:val="0"/>
    </w:pPr>
    <w:rPr>
      <w:rFonts w:ascii="Calibri" w:hAnsi="Calibri" w:cs="Calibri"/>
      <w:b/>
      <w:bCs/>
      <w:caps/>
      <w:color w:val="000000" w:themeColor="text1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618C"/>
    <w:pPr>
      <w:keepNext/>
      <w:keepLines/>
      <w:spacing w:before="240" w:after="240"/>
      <w:outlineLvl w:val="1"/>
    </w:pPr>
    <w:rPr>
      <w:rFonts w:ascii="Calibri" w:eastAsiaTheme="majorEastAsia" w:hAnsi="Calibri" w:cs="Calibri"/>
      <w:b/>
      <w:bCs/>
      <w:cap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3A9"/>
    <w:pPr>
      <w:keepNext/>
      <w:keepLines/>
      <w:spacing w:before="200" w:after="20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5F2640"/>
    <w:pPr>
      <w:pBdr>
        <w:bottom w:val="single" w:sz="4" w:space="1" w:color="auto"/>
      </w:pBdr>
      <w:spacing w:before="80" w:after="160"/>
      <w:outlineLvl w:val="3"/>
    </w:pPr>
    <w:rPr>
      <w:rFonts w:cs="Calibri Light (Headings)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93749"/>
    <w:pPr>
      <w:keepNext/>
      <w:keepLines/>
      <w:spacing w:before="120" w:after="12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Heading4"/>
    <w:next w:val="Normal"/>
    <w:link w:val="Heading6Char"/>
    <w:autoRedefine/>
    <w:uiPriority w:val="9"/>
    <w:unhideWhenUsed/>
    <w:qFormat/>
    <w:rsid w:val="005F2640"/>
    <w:pPr>
      <w:pBdr>
        <w:bottom w:val="none" w:sz="0" w:space="0" w:color="auto"/>
      </w:pBdr>
      <w:spacing w:before="160" w:after="40"/>
      <w:outlineLvl w:val="5"/>
    </w:pPr>
    <w:rPr>
      <w:rFonts w:cstheme="majorHAnsi"/>
      <w:color w:val="767171" w:themeColor="background2" w:themeShade="8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EE6"/>
    <w:rPr>
      <w:rFonts w:ascii="Calibri" w:hAnsi="Calibri" w:cs="Calibri"/>
      <w:b/>
      <w:bCs/>
      <w:caps/>
      <w:color w:val="000000" w:themeColor="text1"/>
      <w:spacing w:val="20"/>
      <w:sz w:val="52"/>
      <w:szCs w:val="52"/>
    </w:rPr>
  </w:style>
  <w:style w:type="paragraph" w:styleId="Title">
    <w:name w:val="Title"/>
    <w:basedOn w:val="Heading3"/>
    <w:next w:val="Normal"/>
    <w:link w:val="TitleChar"/>
    <w:uiPriority w:val="10"/>
    <w:qFormat/>
    <w:rsid w:val="00703512"/>
  </w:style>
  <w:style w:type="character" w:customStyle="1" w:styleId="TitleChar">
    <w:name w:val="Title Char"/>
    <w:basedOn w:val="DefaultParagraphFont"/>
    <w:link w:val="Title"/>
    <w:uiPriority w:val="10"/>
    <w:rsid w:val="00703512"/>
    <w:rPr>
      <w:rFonts w:asciiTheme="majorHAnsi" w:eastAsiaTheme="majorEastAsia" w:hAnsiTheme="majorHAnsi" w:cstheme="majorHAns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F7618C"/>
    <w:rPr>
      <w:rFonts w:ascii="Calibri" w:eastAsiaTheme="majorEastAsia" w:hAnsi="Calibri" w:cs="Calibri"/>
      <w:b/>
      <w:bCs/>
      <w:cap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3A9"/>
    <w:rPr>
      <w:rFonts w:asciiTheme="majorHAnsi" w:eastAsiaTheme="majorEastAsia" w:hAnsiTheme="majorHAnsi" w:cstheme="majorHAns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F2640"/>
    <w:rPr>
      <w:rFonts w:asciiTheme="majorHAnsi" w:eastAsiaTheme="majorEastAsia" w:hAnsiTheme="majorHAnsi" w:cs="Calibri Light (Headings)"/>
      <w:b/>
      <w:bCs/>
      <w:caps/>
      <w:color w:val="000000" w:themeColor="text1"/>
    </w:rPr>
  </w:style>
  <w:style w:type="paragraph" w:styleId="ListParagraph">
    <w:name w:val="List Paragraph"/>
    <w:basedOn w:val="Normal"/>
    <w:uiPriority w:val="1"/>
    <w:qFormat/>
    <w:rsid w:val="00D54370"/>
    <w:pPr>
      <w:ind w:left="720"/>
    </w:pPr>
  </w:style>
  <w:style w:type="paragraph" w:styleId="ListNumber5">
    <w:name w:val="List Number 5"/>
    <w:basedOn w:val="ListBullet5"/>
    <w:uiPriority w:val="99"/>
    <w:unhideWhenUsed/>
    <w:rsid w:val="006F459D"/>
    <w:pPr>
      <w:numPr>
        <w:numId w:val="14"/>
      </w:numPr>
      <w:ind w:left="1440" w:hanging="270"/>
    </w:pPr>
  </w:style>
  <w:style w:type="paragraph" w:styleId="ListBullet">
    <w:name w:val="List Bullet"/>
    <w:basedOn w:val="ListParagraph"/>
    <w:autoRedefine/>
    <w:uiPriority w:val="99"/>
    <w:unhideWhenUsed/>
    <w:qFormat/>
    <w:rsid w:val="005F2640"/>
    <w:pPr>
      <w:numPr>
        <w:numId w:val="41"/>
      </w:numPr>
      <w:ind w:left="180" w:hanging="180"/>
    </w:pPr>
  </w:style>
  <w:style w:type="paragraph" w:styleId="ListBullet2">
    <w:name w:val="List Bullet 2"/>
    <w:basedOn w:val="ListBullet"/>
    <w:autoRedefine/>
    <w:uiPriority w:val="99"/>
    <w:unhideWhenUsed/>
    <w:qFormat/>
    <w:rsid w:val="00993DDD"/>
    <w:pPr>
      <w:numPr>
        <w:ilvl w:val="1"/>
        <w:numId w:val="33"/>
      </w:numPr>
    </w:pPr>
  </w:style>
  <w:style w:type="paragraph" w:styleId="ListBullet3">
    <w:name w:val="List Bullet 3"/>
    <w:basedOn w:val="ListBullet"/>
    <w:uiPriority w:val="99"/>
    <w:unhideWhenUsed/>
    <w:rsid w:val="00725114"/>
    <w:pPr>
      <w:numPr>
        <w:ilvl w:val="2"/>
        <w:numId w:val="13"/>
      </w:numPr>
      <w:ind w:left="900" w:hanging="270"/>
    </w:pPr>
  </w:style>
  <w:style w:type="paragraph" w:styleId="ListBullet4">
    <w:name w:val="List Bullet 4"/>
    <w:basedOn w:val="ListBullet"/>
    <w:uiPriority w:val="99"/>
    <w:unhideWhenUsed/>
    <w:rsid w:val="00725114"/>
    <w:pPr>
      <w:numPr>
        <w:ilvl w:val="3"/>
      </w:numPr>
      <w:ind w:left="1170" w:hanging="270"/>
    </w:pPr>
  </w:style>
  <w:style w:type="paragraph" w:styleId="ListBullet5">
    <w:name w:val="List Bullet 5"/>
    <w:basedOn w:val="ListBullet4"/>
    <w:uiPriority w:val="99"/>
    <w:unhideWhenUsed/>
    <w:rsid w:val="006F459D"/>
    <w:pPr>
      <w:numPr>
        <w:ilvl w:val="4"/>
      </w:numPr>
      <w:ind w:left="1530" w:hanging="270"/>
    </w:pPr>
  </w:style>
  <w:style w:type="character" w:styleId="Hyperlink">
    <w:name w:val="Hyperlink"/>
    <w:basedOn w:val="DefaultParagraphFont"/>
    <w:uiPriority w:val="99"/>
    <w:unhideWhenUsed/>
    <w:rsid w:val="002911A8"/>
    <w:rPr>
      <w:color w:val="0070C0"/>
      <w:u w:val="single"/>
    </w:rPr>
  </w:style>
  <w:style w:type="paragraph" w:styleId="ListNumber4">
    <w:name w:val="List Number 4"/>
    <w:basedOn w:val="ListBullet4"/>
    <w:uiPriority w:val="99"/>
    <w:unhideWhenUsed/>
    <w:rsid w:val="006F459D"/>
    <w:pPr>
      <w:numPr>
        <w:numId w:val="14"/>
      </w:numPr>
      <w:ind w:left="1170" w:hanging="270"/>
    </w:pPr>
  </w:style>
  <w:style w:type="paragraph" w:styleId="ListNumber3">
    <w:name w:val="List Number 3"/>
    <w:basedOn w:val="ListBullet3"/>
    <w:uiPriority w:val="99"/>
    <w:unhideWhenUsed/>
    <w:rsid w:val="006F459D"/>
    <w:pPr>
      <w:numPr>
        <w:numId w:val="14"/>
      </w:numPr>
      <w:ind w:left="900"/>
    </w:pPr>
  </w:style>
  <w:style w:type="paragraph" w:styleId="ListNumber2">
    <w:name w:val="List Number 2"/>
    <w:basedOn w:val="ListBullet2"/>
    <w:uiPriority w:val="99"/>
    <w:unhideWhenUsed/>
    <w:rsid w:val="006F459D"/>
    <w:pPr>
      <w:numPr>
        <w:numId w:val="14"/>
      </w:numPr>
      <w:ind w:left="630" w:hanging="270"/>
    </w:pPr>
  </w:style>
  <w:style w:type="paragraph" w:styleId="ListNumber">
    <w:name w:val="List Number"/>
    <w:basedOn w:val="ListBullet"/>
    <w:uiPriority w:val="99"/>
    <w:unhideWhenUsed/>
    <w:rsid w:val="004B4D72"/>
    <w:pPr>
      <w:numPr>
        <w:numId w:val="14"/>
      </w:numPr>
      <w:ind w:left="810" w:hanging="270"/>
    </w:pPr>
  </w:style>
  <w:style w:type="paragraph" w:styleId="Quote">
    <w:name w:val="Quote"/>
    <w:basedOn w:val="Normal"/>
    <w:next w:val="Normal"/>
    <w:link w:val="QuoteChar"/>
    <w:uiPriority w:val="29"/>
    <w:qFormat/>
    <w:rsid w:val="006F459D"/>
    <w:pPr>
      <w:spacing w:before="200" w:after="16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459D"/>
    <w:rPr>
      <w:i/>
      <w:iCs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6F459D"/>
    <w:pPr>
      <w:ind w:left="720" w:hanging="540"/>
    </w:pPr>
  </w:style>
  <w:style w:type="paragraph" w:styleId="Header">
    <w:name w:val="header"/>
    <w:basedOn w:val="Normal"/>
    <w:link w:val="HeaderChar"/>
    <w:unhideWhenUsed/>
    <w:rsid w:val="00B959F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59F8"/>
  </w:style>
  <w:style w:type="paragraph" w:styleId="Footer">
    <w:name w:val="footer"/>
    <w:basedOn w:val="Normal"/>
    <w:link w:val="FooterChar"/>
    <w:uiPriority w:val="99"/>
    <w:unhideWhenUsed/>
    <w:rsid w:val="00B959F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59F8"/>
  </w:style>
  <w:style w:type="paragraph" w:customStyle="1" w:styleId="Bullet">
    <w:name w:val="Bullet"/>
    <w:basedOn w:val="ListParagraph"/>
    <w:autoRedefine/>
    <w:qFormat/>
    <w:rsid w:val="00176403"/>
    <w:pPr>
      <w:numPr>
        <w:numId w:val="20"/>
      </w:numPr>
      <w:autoSpaceDE w:val="0"/>
      <w:autoSpaceDN w:val="0"/>
      <w:adjustRightInd w:val="0"/>
      <w:spacing w:before="0" w:after="0"/>
      <w:ind w:left="360" w:hanging="270"/>
    </w:pPr>
  </w:style>
  <w:style w:type="character" w:styleId="Strong">
    <w:name w:val="Strong"/>
    <w:uiPriority w:val="22"/>
    <w:qFormat/>
    <w:rsid w:val="00176403"/>
    <w:rPr>
      <w:rFonts w:ascii="Calibri" w:hAnsi="Calibri" w:cs="Calibri"/>
      <w:b/>
      <w:bCs/>
      <w:color w:val="C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801CF"/>
    <w:rPr>
      <w:color w:val="605E5C"/>
      <w:shd w:val="clear" w:color="auto" w:fill="E1DFDD"/>
    </w:rPr>
  </w:style>
  <w:style w:type="paragraph" w:customStyle="1" w:styleId="StyleLeft03">
    <w:name w:val="Style Left:  0.3&quot;"/>
    <w:basedOn w:val="Normal"/>
    <w:rsid w:val="00A55388"/>
    <w:pPr>
      <w:spacing w:before="0" w:after="120"/>
      <w:ind w:left="720"/>
      <w:contextualSpacing w:val="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oParagraphStyle">
    <w:name w:val="[No Paragraph Style]"/>
    <w:rsid w:val="00F2250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libri" w:hAnsi="Times-Roman" w:cs="Times-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CE7ECE"/>
  </w:style>
  <w:style w:type="character" w:styleId="FollowedHyperlink">
    <w:name w:val="FollowedHyperlink"/>
    <w:basedOn w:val="DefaultParagraphFont"/>
    <w:uiPriority w:val="99"/>
    <w:semiHidden/>
    <w:unhideWhenUsed/>
    <w:rsid w:val="00584D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mit">
    <w:name w:val="Submit"/>
    <w:basedOn w:val="ListBullet"/>
    <w:autoRedefine/>
    <w:qFormat/>
    <w:rsid w:val="005F2640"/>
    <w:pPr>
      <w:numPr>
        <w:numId w:val="0"/>
      </w:numPr>
      <w:spacing w:before="120" w:after="120"/>
    </w:pPr>
    <w:rPr>
      <w:rFonts w:ascii="Calibri" w:hAnsi="Calibri"/>
      <w:color w:val="1F4E79" w:themeColor="accent5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593749"/>
    <w:rPr>
      <w:rFonts w:asciiTheme="majorHAnsi" w:eastAsiaTheme="majorEastAsia" w:hAnsiTheme="majorHAnsi" w:cstheme="majorBidi"/>
      <w:color w:val="000000" w:themeColor="text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2640"/>
    <w:rPr>
      <w:rFonts w:asciiTheme="majorHAnsi" w:eastAsiaTheme="majorEastAsia" w:hAnsiTheme="majorHAnsi" w:cstheme="majorHAnsi"/>
      <w:b/>
      <w:bCs/>
      <w:caps/>
      <w:color w:val="767171" w:themeColor="background2" w:themeShade="8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4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1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84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6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64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316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ggiebeeler/Library/Group%20Containers/UBF8T346G9.Office/User%20Content.localized/Templates.localized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Beeler, Maggie</cp:lastModifiedBy>
  <cp:revision>8</cp:revision>
  <cp:lastPrinted>2022-10-24T23:46:00Z</cp:lastPrinted>
  <dcterms:created xsi:type="dcterms:W3CDTF">2024-09-30T23:21:00Z</dcterms:created>
  <dcterms:modified xsi:type="dcterms:W3CDTF">2024-10-01T11:28:00Z</dcterms:modified>
</cp:coreProperties>
</file>